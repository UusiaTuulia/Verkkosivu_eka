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EC246" w14:textId="77777777" w:rsidR="00E23C4D" w:rsidRDefault="00E23C4D" w:rsidP="00E23C4D">
      <w:pPr>
        <w:pStyle w:val="Ytunnisteentyyli"/>
      </w:pPr>
    </w:p>
    <w:p w14:paraId="5EEFB0AC" w14:textId="77777777" w:rsidR="00E23C4D" w:rsidRDefault="00E23C4D" w:rsidP="00E23C4D">
      <w:pPr>
        <w:pStyle w:val="Ytunnisteentyyli"/>
      </w:pPr>
    </w:p>
    <w:p w14:paraId="2C59ADFF" w14:textId="77777777" w:rsidR="00E23C4D" w:rsidRDefault="00E23C4D" w:rsidP="00E23C4D">
      <w:pPr>
        <w:pStyle w:val="Ytunnisteentyyli"/>
      </w:pPr>
    </w:p>
    <w:p w14:paraId="0774DE9D" w14:textId="77777777" w:rsidR="00E23C4D" w:rsidRDefault="00E23C4D" w:rsidP="00E23C4D">
      <w:pPr>
        <w:pStyle w:val="Ytunnisteentyyli"/>
      </w:pPr>
    </w:p>
    <w:p w14:paraId="298CF1BF" w14:textId="77777777" w:rsidR="00E23C4D" w:rsidRDefault="00E23C4D" w:rsidP="00E23C4D">
      <w:pPr>
        <w:pStyle w:val="Ytunnisteentyyli"/>
      </w:pPr>
    </w:p>
    <w:p w14:paraId="1F22F585" w14:textId="77777777" w:rsidR="00E23C4D" w:rsidRDefault="00E23C4D" w:rsidP="00E23C4D">
      <w:pPr>
        <w:pStyle w:val="Ytunnisteentyyli"/>
      </w:pPr>
    </w:p>
    <w:p w14:paraId="1B31AD96" w14:textId="77777777" w:rsidR="00E23C4D" w:rsidRDefault="00E23C4D" w:rsidP="00E23C4D">
      <w:pPr>
        <w:pStyle w:val="Ytunnisteentyyli"/>
      </w:pPr>
    </w:p>
    <w:p w14:paraId="5BDD04CB" w14:textId="77777777" w:rsidR="00E23C4D" w:rsidRDefault="00E23C4D" w:rsidP="00E23C4D">
      <w:pPr>
        <w:pStyle w:val="Ytunnisteentyyli"/>
      </w:pPr>
    </w:p>
    <w:p w14:paraId="490DCD84" w14:textId="77777777" w:rsidR="00E23C4D" w:rsidRDefault="00E23C4D" w:rsidP="00E23C4D">
      <w:pPr>
        <w:pStyle w:val="Ytunnisteentyyli"/>
      </w:pPr>
    </w:p>
    <w:p w14:paraId="31921EC4" w14:textId="77777777" w:rsidR="00E23C4D" w:rsidRDefault="00E23C4D" w:rsidP="00E23C4D">
      <w:pPr>
        <w:pStyle w:val="Ytunnisteentyyli"/>
      </w:pPr>
    </w:p>
    <w:p w14:paraId="4DB30890" w14:textId="2F52005B" w:rsidR="00E23C4D" w:rsidRPr="00AD7FA2" w:rsidRDefault="00E23C4D" w:rsidP="00E23C4D">
      <w:pPr>
        <w:pStyle w:val="Ytunnisteentyyli"/>
        <w:rPr>
          <w:b/>
          <w:sz w:val="28"/>
          <w:szCs w:val="28"/>
        </w:rPr>
      </w:pPr>
      <w:r w:rsidRPr="00E23C4D">
        <w:rPr>
          <w:sz w:val="28"/>
          <w:szCs w:val="28"/>
        </w:rPr>
        <w:tab/>
      </w:r>
      <w:r w:rsidR="00EB044E">
        <w:rPr>
          <w:b/>
          <w:sz w:val="28"/>
          <w:szCs w:val="28"/>
        </w:rPr>
        <w:t>Raportti Verkkosivustostani</w:t>
      </w:r>
      <w:r w:rsidR="00180DB4" w:rsidRPr="00AD7FA2">
        <w:rPr>
          <w:b/>
          <w:sz w:val="28"/>
          <w:szCs w:val="28"/>
        </w:rPr>
        <w:t xml:space="preserve"> </w:t>
      </w:r>
    </w:p>
    <w:p w14:paraId="685C6177" w14:textId="77777777" w:rsidR="00E23C4D" w:rsidRPr="00E23C4D" w:rsidRDefault="00E23C4D" w:rsidP="00E23C4D">
      <w:pPr>
        <w:pStyle w:val="Ytunnisteentyyli"/>
        <w:rPr>
          <w:szCs w:val="20"/>
        </w:rPr>
      </w:pPr>
    </w:p>
    <w:p w14:paraId="3B13F450" w14:textId="77777777" w:rsidR="00DC75B7" w:rsidRDefault="00DC75B7" w:rsidP="00E23C4D">
      <w:pPr>
        <w:pStyle w:val="Ytunnisteentyyli"/>
      </w:pPr>
      <w:r>
        <w:br w:type="page"/>
      </w:r>
    </w:p>
    <w:sdt>
      <w:sdtPr>
        <w:rPr>
          <w:rFonts w:ascii="Trebuchet MS" w:eastAsiaTheme="minorHAnsi" w:hAnsi="Trebuchet MS" w:cstheme="minorHAnsi"/>
          <w:color w:val="auto"/>
          <w:sz w:val="20"/>
          <w:szCs w:val="22"/>
          <w:lang w:val="fi-FI"/>
        </w:rPr>
        <w:id w:val="-198916444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EC137DB" w14:textId="294839C1" w:rsidR="00557A92" w:rsidRDefault="008A3519">
          <w:pPr>
            <w:pStyle w:val="Sisllysluettelonotsikko"/>
          </w:pPr>
          <w:proofErr w:type="spellStart"/>
          <w:r>
            <w:t>Sisällysluettelo</w:t>
          </w:r>
          <w:proofErr w:type="spellEnd"/>
        </w:p>
        <w:p w14:paraId="52DC79FA" w14:textId="77777777" w:rsidR="008A3519" w:rsidRPr="008A3519" w:rsidRDefault="008A3519" w:rsidP="008A3519">
          <w:pPr>
            <w:rPr>
              <w:lang w:val="en-US"/>
            </w:rPr>
          </w:pPr>
        </w:p>
        <w:p w14:paraId="3078A7C1" w14:textId="3AE22998" w:rsidR="00CB646D" w:rsidRDefault="00557A92">
          <w:pPr>
            <w:pStyle w:val="Sisluet1"/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1754351" w:history="1">
            <w:r w:rsidR="00CB646D" w:rsidRPr="00FE32E7">
              <w:rPr>
                <w:rStyle w:val="Hyperlinkki"/>
                <w:noProof/>
              </w:rPr>
              <w:t>1</w:t>
            </w:r>
            <w:r w:rsidR="00CB646D"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="00CB646D" w:rsidRPr="00FE32E7">
              <w:rPr>
                <w:rStyle w:val="Hyperlinkki"/>
                <w:noProof/>
              </w:rPr>
              <w:t>Yleistä tietoa verkkosivustosta</w:t>
            </w:r>
            <w:r w:rsidR="00CB646D">
              <w:rPr>
                <w:noProof/>
                <w:webHidden/>
              </w:rPr>
              <w:tab/>
            </w:r>
            <w:r w:rsidR="00CB646D">
              <w:rPr>
                <w:noProof/>
                <w:webHidden/>
              </w:rPr>
              <w:fldChar w:fldCharType="begin"/>
            </w:r>
            <w:r w:rsidR="00CB646D">
              <w:rPr>
                <w:noProof/>
                <w:webHidden/>
              </w:rPr>
              <w:instrText xml:space="preserve"> PAGEREF _Toc121754351 \h </w:instrText>
            </w:r>
            <w:r w:rsidR="00CB646D">
              <w:rPr>
                <w:noProof/>
                <w:webHidden/>
              </w:rPr>
            </w:r>
            <w:r w:rsidR="00CB646D">
              <w:rPr>
                <w:noProof/>
                <w:webHidden/>
              </w:rPr>
              <w:fldChar w:fldCharType="separate"/>
            </w:r>
            <w:r w:rsidR="00CB646D">
              <w:rPr>
                <w:noProof/>
                <w:webHidden/>
              </w:rPr>
              <w:t>3</w:t>
            </w:r>
            <w:r w:rsidR="00CB646D">
              <w:rPr>
                <w:noProof/>
                <w:webHidden/>
              </w:rPr>
              <w:fldChar w:fldCharType="end"/>
            </w:r>
          </w:hyperlink>
        </w:p>
        <w:p w14:paraId="1FC85FDF" w14:textId="70DEA1CE" w:rsidR="00CB646D" w:rsidRDefault="00000000">
          <w:pPr>
            <w:pStyle w:val="Sisluet1"/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121754352" w:history="1">
            <w:r w:rsidR="00CB646D" w:rsidRPr="00FE32E7">
              <w:rPr>
                <w:rStyle w:val="Hyperlinkki"/>
                <w:noProof/>
              </w:rPr>
              <w:t>2</w:t>
            </w:r>
            <w:r w:rsidR="00CB646D"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="00CB646D" w:rsidRPr="00FE32E7">
              <w:rPr>
                <w:rStyle w:val="Hyperlinkki"/>
                <w:noProof/>
              </w:rPr>
              <w:t>Käytettyjä tekniikoita ja erikoisuuksia</w:t>
            </w:r>
            <w:r w:rsidR="00CB646D">
              <w:rPr>
                <w:noProof/>
                <w:webHidden/>
              </w:rPr>
              <w:tab/>
            </w:r>
            <w:r w:rsidR="00CB646D">
              <w:rPr>
                <w:noProof/>
                <w:webHidden/>
              </w:rPr>
              <w:fldChar w:fldCharType="begin"/>
            </w:r>
            <w:r w:rsidR="00CB646D">
              <w:rPr>
                <w:noProof/>
                <w:webHidden/>
              </w:rPr>
              <w:instrText xml:space="preserve"> PAGEREF _Toc121754352 \h </w:instrText>
            </w:r>
            <w:r w:rsidR="00CB646D">
              <w:rPr>
                <w:noProof/>
                <w:webHidden/>
              </w:rPr>
            </w:r>
            <w:r w:rsidR="00CB646D">
              <w:rPr>
                <w:noProof/>
                <w:webHidden/>
              </w:rPr>
              <w:fldChar w:fldCharType="separate"/>
            </w:r>
            <w:r w:rsidR="00CB646D">
              <w:rPr>
                <w:noProof/>
                <w:webHidden/>
              </w:rPr>
              <w:t>3</w:t>
            </w:r>
            <w:r w:rsidR="00CB646D">
              <w:rPr>
                <w:noProof/>
                <w:webHidden/>
              </w:rPr>
              <w:fldChar w:fldCharType="end"/>
            </w:r>
          </w:hyperlink>
        </w:p>
        <w:p w14:paraId="6512AFCC" w14:textId="2A502152" w:rsidR="00CB646D" w:rsidRDefault="00000000">
          <w:pPr>
            <w:pStyle w:val="Sisluet1"/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121754353" w:history="1">
            <w:r w:rsidR="00CB646D" w:rsidRPr="00FE32E7">
              <w:rPr>
                <w:rStyle w:val="Hyperlinkki"/>
                <w:noProof/>
              </w:rPr>
              <w:t>3</w:t>
            </w:r>
            <w:r w:rsidR="00CB646D"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="00CB646D" w:rsidRPr="00FE32E7">
              <w:rPr>
                <w:rStyle w:val="Hyperlinkki"/>
                <w:noProof/>
              </w:rPr>
              <w:t>Sivuston design ja rakenne</w:t>
            </w:r>
            <w:r w:rsidR="00CB646D">
              <w:rPr>
                <w:noProof/>
                <w:webHidden/>
              </w:rPr>
              <w:tab/>
            </w:r>
            <w:r w:rsidR="00CB646D">
              <w:rPr>
                <w:noProof/>
                <w:webHidden/>
              </w:rPr>
              <w:fldChar w:fldCharType="begin"/>
            </w:r>
            <w:r w:rsidR="00CB646D">
              <w:rPr>
                <w:noProof/>
                <w:webHidden/>
              </w:rPr>
              <w:instrText xml:space="preserve"> PAGEREF _Toc121754353 \h </w:instrText>
            </w:r>
            <w:r w:rsidR="00CB646D">
              <w:rPr>
                <w:noProof/>
                <w:webHidden/>
              </w:rPr>
            </w:r>
            <w:r w:rsidR="00CB646D">
              <w:rPr>
                <w:noProof/>
                <w:webHidden/>
              </w:rPr>
              <w:fldChar w:fldCharType="separate"/>
            </w:r>
            <w:r w:rsidR="00CB646D">
              <w:rPr>
                <w:noProof/>
                <w:webHidden/>
              </w:rPr>
              <w:t>3</w:t>
            </w:r>
            <w:r w:rsidR="00CB646D">
              <w:rPr>
                <w:noProof/>
                <w:webHidden/>
              </w:rPr>
              <w:fldChar w:fldCharType="end"/>
            </w:r>
          </w:hyperlink>
        </w:p>
        <w:p w14:paraId="18EF1162" w14:textId="7DB0E088" w:rsidR="00CB646D" w:rsidRDefault="00000000">
          <w:pPr>
            <w:pStyle w:val="Sisluet1"/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121754354" w:history="1">
            <w:r w:rsidR="00CB646D" w:rsidRPr="00FE32E7">
              <w:rPr>
                <w:rStyle w:val="Hyperlinkki"/>
                <w:noProof/>
              </w:rPr>
              <w:t>4</w:t>
            </w:r>
            <w:r w:rsidR="00CB646D"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="00CB646D" w:rsidRPr="00FE32E7">
              <w:rPr>
                <w:rStyle w:val="Hyperlinkki"/>
                <w:noProof/>
              </w:rPr>
              <w:t>Käyttämäni lähteet</w:t>
            </w:r>
            <w:r w:rsidR="00CB646D">
              <w:rPr>
                <w:noProof/>
                <w:webHidden/>
              </w:rPr>
              <w:tab/>
            </w:r>
            <w:r w:rsidR="00CB646D">
              <w:rPr>
                <w:noProof/>
                <w:webHidden/>
              </w:rPr>
              <w:fldChar w:fldCharType="begin"/>
            </w:r>
            <w:r w:rsidR="00CB646D">
              <w:rPr>
                <w:noProof/>
                <w:webHidden/>
              </w:rPr>
              <w:instrText xml:space="preserve"> PAGEREF _Toc121754354 \h </w:instrText>
            </w:r>
            <w:r w:rsidR="00CB646D">
              <w:rPr>
                <w:noProof/>
                <w:webHidden/>
              </w:rPr>
            </w:r>
            <w:r w:rsidR="00CB646D">
              <w:rPr>
                <w:noProof/>
                <w:webHidden/>
              </w:rPr>
              <w:fldChar w:fldCharType="separate"/>
            </w:r>
            <w:r w:rsidR="00CB646D">
              <w:rPr>
                <w:noProof/>
                <w:webHidden/>
              </w:rPr>
              <w:t>3</w:t>
            </w:r>
            <w:r w:rsidR="00CB646D">
              <w:rPr>
                <w:noProof/>
                <w:webHidden/>
              </w:rPr>
              <w:fldChar w:fldCharType="end"/>
            </w:r>
          </w:hyperlink>
        </w:p>
        <w:p w14:paraId="267AA223" w14:textId="35B0158A" w:rsidR="00CB646D" w:rsidRDefault="00000000">
          <w:pPr>
            <w:pStyle w:val="Sisluet1"/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121754355" w:history="1">
            <w:r w:rsidR="00CB646D" w:rsidRPr="00FE32E7">
              <w:rPr>
                <w:rStyle w:val="Hyperlinkki"/>
                <w:noProof/>
              </w:rPr>
              <w:t>5</w:t>
            </w:r>
            <w:r w:rsidR="00CB646D"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="00CB646D" w:rsidRPr="00FE32E7">
              <w:rPr>
                <w:rStyle w:val="Hyperlinkki"/>
                <w:noProof/>
              </w:rPr>
              <w:t>Oma arvio työstä ja oman osaamisen kehittymisestä</w:t>
            </w:r>
            <w:r w:rsidR="00CB646D">
              <w:rPr>
                <w:noProof/>
                <w:webHidden/>
              </w:rPr>
              <w:tab/>
            </w:r>
            <w:r w:rsidR="00CB646D">
              <w:rPr>
                <w:noProof/>
                <w:webHidden/>
              </w:rPr>
              <w:fldChar w:fldCharType="begin"/>
            </w:r>
            <w:r w:rsidR="00CB646D">
              <w:rPr>
                <w:noProof/>
                <w:webHidden/>
              </w:rPr>
              <w:instrText xml:space="preserve"> PAGEREF _Toc121754355 \h </w:instrText>
            </w:r>
            <w:r w:rsidR="00CB646D">
              <w:rPr>
                <w:noProof/>
                <w:webHidden/>
              </w:rPr>
            </w:r>
            <w:r w:rsidR="00CB646D">
              <w:rPr>
                <w:noProof/>
                <w:webHidden/>
              </w:rPr>
              <w:fldChar w:fldCharType="separate"/>
            </w:r>
            <w:r w:rsidR="00CB646D">
              <w:rPr>
                <w:noProof/>
                <w:webHidden/>
              </w:rPr>
              <w:t>3</w:t>
            </w:r>
            <w:r w:rsidR="00CB646D">
              <w:rPr>
                <w:noProof/>
                <w:webHidden/>
              </w:rPr>
              <w:fldChar w:fldCharType="end"/>
            </w:r>
          </w:hyperlink>
        </w:p>
        <w:p w14:paraId="49AAE1C5" w14:textId="7EEDE93F" w:rsidR="00CB646D" w:rsidRDefault="00000000">
          <w:pPr>
            <w:pStyle w:val="Sisluet1"/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121754356" w:history="1">
            <w:r w:rsidR="00CB646D" w:rsidRPr="00FE32E7">
              <w:rPr>
                <w:rStyle w:val="Hyperlinkki"/>
                <w:noProof/>
              </w:rPr>
              <w:t>6</w:t>
            </w:r>
            <w:r w:rsidR="00CB646D"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="00CB646D" w:rsidRPr="00FE32E7">
              <w:rPr>
                <w:rStyle w:val="Hyperlinkki"/>
                <w:noProof/>
              </w:rPr>
              <w:t>Palaute opettajalle kurssista sekä itse opetuksesta</w:t>
            </w:r>
            <w:r w:rsidR="00CB646D">
              <w:rPr>
                <w:noProof/>
                <w:webHidden/>
              </w:rPr>
              <w:tab/>
            </w:r>
            <w:r w:rsidR="00CB646D">
              <w:rPr>
                <w:noProof/>
                <w:webHidden/>
              </w:rPr>
              <w:fldChar w:fldCharType="begin"/>
            </w:r>
            <w:r w:rsidR="00CB646D">
              <w:rPr>
                <w:noProof/>
                <w:webHidden/>
              </w:rPr>
              <w:instrText xml:space="preserve"> PAGEREF _Toc121754356 \h </w:instrText>
            </w:r>
            <w:r w:rsidR="00CB646D">
              <w:rPr>
                <w:noProof/>
                <w:webHidden/>
              </w:rPr>
            </w:r>
            <w:r w:rsidR="00CB646D">
              <w:rPr>
                <w:noProof/>
                <w:webHidden/>
              </w:rPr>
              <w:fldChar w:fldCharType="separate"/>
            </w:r>
            <w:r w:rsidR="00CB646D">
              <w:rPr>
                <w:noProof/>
                <w:webHidden/>
              </w:rPr>
              <w:t>3</w:t>
            </w:r>
            <w:r w:rsidR="00CB646D">
              <w:rPr>
                <w:noProof/>
                <w:webHidden/>
              </w:rPr>
              <w:fldChar w:fldCharType="end"/>
            </w:r>
          </w:hyperlink>
        </w:p>
        <w:p w14:paraId="3BA4203A" w14:textId="63DDEA37" w:rsidR="00CB646D" w:rsidRDefault="00000000">
          <w:pPr>
            <w:pStyle w:val="Sisluet1"/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121754357" w:history="1">
            <w:r w:rsidR="00CB646D" w:rsidRPr="00FE32E7">
              <w:rPr>
                <w:rStyle w:val="Hyperlinkki"/>
                <w:noProof/>
              </w:rPr>
              <w:t>7</w:t>
            </w:r>
            <w:r w:rsidR="00CB646D"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="00CB646D" w:rsidRPr="00FE32E7">
              <w:rPr>
                <w:rStyle w:val="Hyperlinkki"/>
                <w:noProof/>
              </w:rPr>
              <w:t>Verkkosivuni osoite</w:t>
            </w:r>
            <w:r w:rsidR="00CB646D">
              <w:rPr>
                <w:noProof/>
                <w:webHidden/>
              </w:rPr>
              <w:tab/>
            </w:r>
            <w:r w:rsidR="00CB646D">
              <w:rPr>
                <w:noProof/>
                <w:webHidden/>
              </w:rPr>
              <w:fldChar w:fldCharType="begin"/>
            </w:r>
            <w:r w:rsidR="00CB646D">
              <w:rPr>
                <w:noProof/>
                <w:webHidden/>
              </w:rPr>
              <w:instrText xml:space="preserve"> PAGEREF _Toc121754357 \h </w:instrText>
            </w:r>
            <w:r w:rsidR="00CB646D">
              <w:rPr>
                <w:noProof/>
                <w:webHidden/>
              </w:rPr>
            </w:r>
            <w:r w:rsidR="00CB646D">
              <w:rPr>
                <w:noProof/>
                <w:webHidden/>
              </w:rPr>
              <w:fldChar w:fldCharType="separate"/>
            </w:r>
            <w:r w:rsidR="00CB646D">
              <w:rPr>
                <w:noProof/>
                <w:webHidden/>
              </w:rPr>
              <w:t>3</w:t>
            </w:r>
            <w:r w:rsidR="00CB646D">
              <w:rPr>
                <w:noProof/>
                <w:webHidden/>
              </w:rPr>
              <w:fldChar w:fldCharType="end"/>
            </w:r>
          </w:hyperlink>
        </w:p>
        <w:p w14:paraId="22752CDC" w14:textId="5576CB0A" w:rsidR="00CB646D" w:rsidRDefault="00000000">
          <w:pPr>
            <w:pStyle w:val="Sisluet1"/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121754358" w:history="1">
            <w:r w:rsidR="00CB646D" w:rsidRPr="00FE32E7">
              <w:rPr>
                <w:rStyle w:val="Hyperlinkki"/>
                <w:noProof/>
              </w:rPr>
              <w:t>8</w:t>
            </w:r>
            <w:r w:rsidR="00CB646D"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="00CB646D" w:rsidRPr="00FE32E7">
              <w:rPr>
                <w:rStyle w:val="Hyperlinkki"/>
                <w:noProof/>
              </w:rPr>
              <w:t>Validointi kuvat</w:t>
            </w:r>
            <w:r w:rsidR="00CB646D">
              <w:rPr>
                <w:noProof/>
                <w:webHidden/>
              </w:rPr>
              <w:tab/>
            </w:r>
            <w:r w:rsidR="00CB646D">
              <w:rPr>
                <w:noProof/>
                <w:webHidden/>
              </w:rPr>
              <w:fldChar w:fldCharType="begin"/>
            </w:r>
            <w:r w:rsidR="00CB646D">
              <w:rPr>
                <w:noProof/>
                <w:webHidden/>
              </w:rPr>
              <w:instrText xml:space="preserve"> PAGEREF _Toc121754358 \h </w:instrText>
            </w:r>
            <w:r w:rsidR="00CB646D">
              <w:rPr>
                <w:noProof/>
                <w:webHidden/>
              </w:rPr>
            </w:r>
            <w:r w:rsidR="00CB646D">
              <w:rPr>
                <w:noProof/>
                <w:webHidden/>
              </w:rPr>
              <w:fldChar w:fldCharType="separate"/>
            </w:r>
            <w:r w:rsidR="00CB646D">
              <w:rPr>
                <w:noProof/>
                <w:webHidden/>
              </w:rPr>
              <w:t>4</w:t>
            </w:r>
            <w:r w:rsidR="00CB646D">
              <w:rPr>
                <w:noProof/>
                <w:webHidden/>
              </w:rPr>
              <w:fldChar w:fldCharType="end"/>
            </w:r>
          </w:hyperlink>
        </w:p>
        <w:p w14:paraId="0446BAF5" w14:textId="27CDD8D2" w:rsidR="00CB646D" w:rsidRDefault="00000000">
          <w:pPr>
            <w:pStyle w:val="Sisluet1"/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121754359" w:history="1">
            <w:r w:rsidR="00CB646D" w:rsidRPr="00FE32E7">
              <w:rPr>
                <w:rStyle w:val="Hyperlinkki"/>
                <w:noProof/>
              </w:rPr>
              <w:t>Lähteet</w:t>
            </w:r>
            <w:r w:rsidR="00CB646D">
              <w:rPr>
                <w:noProof/>
                <w:webHidden/>
              </w:rPr>
              <w:tab/>
            </w:r>
            <w:r w:rsidR="00CB646D">
              <w:rPr>
                <w:noProof/>
                <w:webHidden/>
              </w:rPr>
              <w:fldChar w:fldCharType="begin"/>
            </w:r>
            <w:r w:rsidR="00CB646D">
              <w:rPr>
                <w:noProof/>
                <w:webHidden/>
              </w:rPr>
              <w:instrText xml:space="preserve"> PAGEREF _Toc121754359 \h </w:instrText>
            </w:r>
            <w:r w:rsidR="00CB646D">
              <w:rPr>
                <w:noProof/>
                <w:webHidden/>
              </w:rPr>
            </w:r>
            <w:r w:rsidR="00CB646D">
              <w:rPr>
                <w:noProof/>
                <w:webHidden/>
              </w:rPr>
              <w:fldChar w:fldCharType="separate"/>
            </w:r>
            <w:r w:rsidR="00CB646D">
              <w:rPr>
                <w:noProof/>
                <w:webHidden/>
              </w:rPr>
              <w:t>5</w:t>
            </w:r>
            <w:r w:rsidR="00CB646D">
              <w:rPr>
                <w:noProof/>
                <w:webHidden/>
              </w:rPr>
              <w:fldChar w:fldCharType="end"/>
            </w:r>
          </w:hyperlink>
        </w:p>
        <w:p w14:paraId="0588C905" w14:textId="287F03F9" w:rsidR="00557A92" w:rsidRDefault="00557A92">
          <w:r>
            <w:rPr>
              <w:b/>
              <w:bCs/>
              <w:noProof/>
            </w:rPr>
            <w:fldChar w:fldCharType="end"/>
          </w:r>
        </w:p>
      </w:sdtContent>
    </w:sdt>
    <w:p w14:paraId="35FA70F9" w14:textId="2CD7D2DD" w:rsidR="00885203" w:rsidRDefault="00885203" w:rsidP="000C3D76">
      <w:pPr>
        <w:tabs>
          <w:tab w:val="left" w:pos="5550"/>
        </w:tabs>
        <w:rPr>
          <w:b/>
          <w:lang w:val="en-US"/>
        </w:rPr>
      </w:pPr>
    </w:p>
    <w:p w14:paraId="63CCC850" w14:textId="77777777" w:rsidR="00885203" w:rsidRDefault="00885203" w:rsidP="000C3D76">
      <w:pPr>
        <w:tabs>
          <w:tab w:val="left" w:pos="5550"/>
        </w:tabs>
        <w:rPr>
          <w:b/>
          <w:lang w:val="en-US"/>
        </w:rPr>
        <w:sectPr w:rsidR="00885203" w:rsidSect="00206527">
          <w:headerReference w:type="default" r:id="rId11"/>
          <w:footerReference w:type="default" r:id="rId12"/>
          <w:headerReference w:type="first" r:id="rId13"/>
          <w:pgSz w:w="11906" w:h="16838"/>
          <w:pgMar w:top="567" w:right="567" w:bottom="567" w:left="1134" w:header="709" w:footer="709" w:gutter="0"/>
          <w:cols w:space="708"/>
          <w:docGrid w:linePitch="360"/>
        </w:sectPr>
      </w:pPr>
    </w:p>
    <w:p w14:paraId="422D8652" w14:textId="718209F2" w:rsidR="001331ED" w:rsidRPr="0034083B" w:rsidRDefault="00EB044E" w:rsidP="001331ED">
      <w:pPr>
        <w:pStyle w:val="Otsikko1"/>
      </w:pPr>
      <w:bookmarkStart w:id="0" w:name="_Toc119942852"/>
      <w:bookmarkStart w:id="1" w:name="_Toc121754351"/>
      <w:r>
        <w:lastRenderedPageBreak/>
        <w:t>Yleistä tietoa</w:t>
      </w:r>
      <w:r w:rsidR="00070362">
        <w:t xml:space="preserve"> verkkosivustosta</w:t>
      </w:r>
      <w:bookmarkEnd w:id="0"/>
      <w:bookmarkEnd w:id="1"/>
    </w:p>
    <w:p w14:paraId="5F1D322F" w14:textId="1CE6C769" w:rsidR="00A822B2" w:rsidRDefault="00EB044E" w:rsidP="00EB044E">
      <w:pPr>
        <w:pStyle w:val="Normalsis"/>
      </w:pPr>
      <w:r>
        <w:t xml:space="preserve">Verkkosivustoni kertoo </w:t>
      </w:r>
      <w:r w:rsidR="00E0665C">
        <w:t>…</w:t>
      </w:r>
      <w:r w:rsidR="003622E8">
        <w:t>.</w:t>
      </w:r>
    </w:p>
    <w:p w14:paraId="7B76E131" w14:textId="243FB0EA" w:rsidR="00582FF3" w:rsidRPr="008E6802" w:rsidRDefault="00582FF3" w:rsidP="00EB044E">
      <w:pPr>
        <w:pStyle w:val="Normalsis"/>
      </w:pPr>
      <w:r>
        <w:t xml:space="preserve">Valitsin </w:t>
      </w:r>
      <w:r w:rsidR="003354C6">
        <w:t>xxx</w:t>
      </w:r>
      <w:r>
        <w:t xml:space="preserve"> aiheeksi, koska </w:t>
      </w:r>
      <w:r w:rsidR="003354C6">
        <w:t>…</w:t>
      </w:r>
    </w:p>
    <w:p w14:paraId="7E1B23D1" w14:textId="6530DB81" w:rsidR="00BA7863" w:rsidRDefault="005705EE" w:rsidP="00BA7863">
      <w:pPr>
        <w:pStyle w:val="Otsikko1"/>
      </w:pPr>
      <w:bookmarkStart w:id="2" w:name="_Toc119942853"/>
      <w:bookmarkStart w:id="3" w:name="_Toc121754352"/>
      <w:r>
        <w:t>Käytettyjä tekniikoita ja erikoisuuksia</w:t>
      </w:r>
      <w:bookmarkEnd w:id="2"/>
      <w:bookmarkEnd w:id="3"/>
    </w:p>
    <w:p w14:paraId="007D917C" w14:textId="0C4D642D" w:rsidR="000330DB" w:rsidRDefault="000330DB" w:rsidP="000330DB">
      <w:pPr>
        <w:pStyle w:val="Normalsis"/>
      </w:pPr>
      <w:r>
        <w:t xml:space="preserve">Verkkosivustossa on käytetty </w:t>
      </w:r>
      <w:r w:rsidR="003354C6">
        <w:t>…</w:t>
      </w:r>
    </w:p>
    <w:p w14:paraId="34696C2C" w14:textId="7C84E48F" w:rsidR="00BA7863" w:rsidRPr="008E6802" w:rsidRDefault="00B22AA6" w:rsidP="003354C6">
      <w:pPr>
        <w:pStyle w:val="Otsikko1"/>
      </w:pPr>
      <w:bookmarkStart w:id="4" w:name="_Toc119942854"/>
      <w:bookmarkStart w:id="5" w:name="_Toc121754353"/>
      <w:r>
        <w:t>Sivuston design</w:t>
      </w:r>
      <w:bookmarkEnd w:id="4"/>
      <w:r w:rsidR="00081433">
        <w:t xml:space="preserve"> ja rakenne</w:t>
      </w:r>
      <w:bookmarkEnd w:id="5"/>
    </w:p>
    <w:p w14:paraId="3B50596A" w14:textId="6ABBC1E3" w:rsidR="005705EE" w:rsidRPr="008E6802" w:rsidRDefault="00B22AA6" w:rsidP="005705EE">
      <w:pPr>
        <w:pStyle w:val="Normalsis"/>
      </w:pPr>
      <w:r>
        <w:t xml:space="preserve">Halusin, että verkkosivuni olisi </w:t>
      </w:r>
      <w:r w:rsidR="004C263C">
        <w:t>…</w:t>
      </w:r>
    </w:p>
    <w:p w14:paraId="613FA372" w14:textId="0ECBD7F8" w:rsidR="00BA7863" w:rsidRDefault="005705EE" w:rsidP="005705EE">
      <w:pPr>
        <w:pStyle w:val="Otsikko1"/>
      </w:pPr>
      <w:bookmarkStart w:id="6" w:name="_Toc119942855"/>
      <w:bookmarkStart w:id="7" w:name="_Toc121754354"/>
      <w:r>
        <w:t>Käyttämäni lähteet</w:t>
      </w:r>
      <w:bookmarkEnd w:id="6"/>
      <w:bookmarkEnd w:id="7"/>
    </w:p>
    <w:p w14:paraId="2A4F5AF7" w14:textId="77777777" w:rsidR="004C263C" w:rsidRDefault="00B22AA6" w:rsidP="00B22AA6">
      <w:pPr>
        <w:pStyle w:val="Normalsis"/>
      </w:pPr>
      <w:r>
        <w:t>Lähteinä teksteille</w:t>
      </w:r>
      <w:r w:rsidR="00BF671F">
        <w:t xml:space="preserve"> ja sivuston elementeille</w:t>
      </w:r>
      <w:r>
        <w:t xml:space="preserve">, olen käyttänyt </w:t>
      </w:r>
      <w:r w:rsidR="004C263C">
        <w:t>…</w:t>
      </w:r>
    </w:p>
    <w:p w14:paraId="6B491CEC" w14:textId="6E046818" w:rsidR="00B22AA6" w:rsidRDefault="00B22AA6" w:rsidP="00B22AA6">
      <w:pPr>
        <w:pStyle w:val="Normalsis"/>
      </w:pPr>
      <w:r>
        <w:t xml:space="preserve">Kuvia olen noukkinut </w:t>
      </w:r>
      <w:r w:rsidR="004C263C">
        <w:t>…</w:t>
      </w:r>
    </w:p>
    <w:p w14:paraId="7E57ECAF" w14:textId="2EA5B36E" w:rsidR="005705EE" w:rsidRDefault="005705EE" w:rsidP="005705EE">
      <w:pPr>
        <w:pStyle w:val="Otsikko1"/>
      </w:pPr>
      <w:bookmarkStart w:id="8" w:name="_Toc119942856"/>
      <w:bookmarkStart w:id="9" w:name="_Toc121754355"/>
      <w:r>
        <w:t>Oma arvio työstä</w:t>
      </w:r>
      <w:bookmarkEnd w:id="8"/>
      <w:r w:rsidR="000B2796">
        <w:t xml:space="preserve"> ja oman osaamisen kehittymisestä</w:t>
      </w:r>
      <w:bookmarkEnd w:id="9"/>
    </w:p>
    <w:p w14:paraId="2708A00D" w14:textId="463EBF96" w:rsidR="005705EE" w:rsidRDefault="005705EE" w:rsidP="004C263C">
      <w:pPr>
        <w:pStyle w:val="Normalsis"/>
      </w:pPr>
      <w:r>
        <w:t>Mielestäni onnistuin</w:t>
      </w:r>
      <w:r w:rsidR="004C263C">
        <w:t>…</w:t>
      </w:r>
    </w:p>
    <w:p w14:paraId="7048C4E4" w14:textId="569485E6" w:rsidR="004C263C" w:rsidRDefault="000F6A87" w:rsidP="004C263C">
      <w:pPr>
        <w:pStyle w:val="Normalsis"/>
      </w:pPr>
      <w:r>
        <w:t>Parantamista olisi…</w:t>
      </w:r>
    </w:p>
    <w:p w14:paraId="1AE1AADD" w14:textId="5C9CD01C" w:rsidR="000B2796" w:rsidRDefault="000B2796" w:rsidP="004C263C">
      <w:pPr>
        <w:pStyle w:val="Normalsis"/>
      </w:pPr>
      <w:r>
        <w:t>Koen, että olen oppinut…</w:t>
      </w:r>
    </w:p>
    <w:p w14:paraId="656B17D9" w14:textId="37721A8E" w:rsidR="005705EE" w:rsidRDefault="000F6A87" w:rsidP="00070362">
      <w:pPr>
        <w:pStyle w:val="Normalsis"/>
        <w:tabs>
          <w:tab w:val="left" w:pos="7513"/>
        </w:tabs>
      </w:pPr>
      <w:r>
        <w:t>Antaisin itselleni xx/</w:t>
      </w:r>
      <w:proofErr w:type="gramStart"/>
      <w:r>
        <w:t>23p</w:t>
      </w:r>
      <w:proofErr w:type="gramEnd"/>
    </w:p>
    <w:p w14:paraId="3DEB1D0C" w14:textId="49DDFF6E" w:rsidR="00070362" w:rsidRDefault="00070362" w:rsidP="00070362">
      <w:pPr>
        <w:pStyle w:val="Otsikko1"/>
      </w:pPr>
      <w:bookmarkStart w:id="10" w:name="_Toc119942857"/>
      <w:bookmarkStart w:id="11" w:name="_Toc121754356"/>
      <w:r>
        <w:t>Palaute opettajalle kurssista sekä itse opetuksesta</w:t>
      </w:r>
      <w:bookmarkEnd w:id="10"/>
      <w:bookmarkEnd w:id="11"/>
    </w:p>
    <w:p w14:paraId="649CF01B" w14:textId="68F53D4C" w:rsidR="00070362" w:rsidRDefault="00070362" w:rsidP="00070362">
      <w:pPr>
        <w:pStyle w:val="Normalsis"/>
      </w:pPr>
      <w:r>
        <w:t>Kurssi sek</w:t>
      </w:r>
      <w:r w:rsidR="00582FF3">
        <w:t>ä lähi</w:t>
      </w:r>
      <w:r>
        <w:t xml:space="preserve">opetus tuntui </w:t>
      </w:r>
      <w:r w:rsidR="000F6A87">
        <w:t>…</w:t>
      </w:r>
      <w:r>
        <w:t xml:space="preserve"> </w:t>
      </w:r>
    </w:p>
    <w:p w14:paraId="14137D48" w14:textId="13EFF6FC" w:rsidR="00070362" w:rsidRDefault="00070362" w:rsidP="00070362">
      <w:pPr>
        <w:pStyle w:val="Normalsis"/>
      </w:pPr>
    </w:p>
    <w:p w14:paraId="699B3DA7" w14:textId="6D777DEB" w:rsidR="00582FF3" w:rsidRDefault="00582FF3" w:rsidP="00582FF3">
      <w:pPr>
        <w:pStyle w:val="Otsikko1"/>
      </w:pPr>
      <w:bookmarkStart w:id="12" w:name="_Toc121754357"/>
      <w:r>
        <w:t>Verkkosivu</w:t>
      </w:r>
      <w:r w:rsidR="00BF671F">
        <w:t>ni</w:t>
      </w:r>
      <w:r>
        <w:t xml:space="preserve"> osoite</w:t>
      </w:r>
      <w:bookmarkEnd w:id="12"/>
    </w:p>
    <w:p w14:paraId="3BBA17CA" w14:textId="2A3C80FD" w:rsidR="00582FF3" w:rsidRDefault="00000000" w:rsidP="00582FF3">
      <w:pPr>
        <w:pStyle w:val="Normalsis"/>
        <w:rPr>
          <w:b/>
          <w:bCs/>
        </w:rPr>
      </w:pPr>
      <w:hyperlink r:id="rId14" w:history="1">
        <w:r w:rsidR="009A5884" w:rsidRPr="0077274A">
          <w:rPr>
            <w:rStyle w:val="Hyperlinkki"/>
            <w:b/>
            <w:bCs/>
          </w:rPr>
          <w:t>https://</w:t>
        </w:r>
        <w:r w:rsidR="009A5884" w:rsidRPr="0077274A">
          <w:rPr>
            <w:rStyle w:val="Hyperlinkki"/>
            <w:b/>
            <w:bCs/>
            <w:i/>
            <w:iCs/>
          </w:rPr>
          <w:t>xxxxxxxx</w:t>
        </w:r>
        <w:r w:rsidR="009A5884" w:rsidRPr="0077274A">
          <w:rPr>
            <w:rStyle w:val="Hyperlinkki"/>
            <w:b/>
            <w:bCs/>
          </w:rPr>
          <w:t>.github.io/yyyyyyy/index.html</w:t>
        </w:r>
      </w:hyperlink>
    </w:p>
    <w:p w14:paraId="63330176" w14:textId="77777777" w:rsidR="009A5884" w:rsidRPr="00582FF3" w:rsidRDefault="009A5884" w:rsidP="00582FF3">
      <w:pPr>
        <w:pStyle w:val="Normalsis"/>
      </w:pPr>
    </w:p>
    <w:p w14:paraId="5D91C8AE" w14:textId="1922895D" w:rsidR="00070362" w:rsidRDefault="00070362" w:rsidP="00070362">
      <w:pPr>
        <w:pStyle w:val="Otsikko1"/>
      </w:pPr>
      <w:bookmarkStart w:id="13" w:name="_Toc119942858"/>
      <w:bookmarkStart w:id="14" w:name="_Toc121754358"/>
      <w:r>
        <w:lastRenderedPageBreak/>
        <w:t>Validointi kuvat</w:t>
      </w:r>
      <w:bookmarkEnd w:id="13"/>
      <w:bookmarkEnd w:id="14"/>
    </w:p>
    <w:p w14:paraId="015764D5" w14:textId="53511EAE" w:rsidR="00070362" w:rsidRDefault="00137998" w:rsidP="00070362">
      <w:pPr>
        <w:pStyle w:val="Kuvaotsikko"/>
        <w:keepNext/>
        <w:ind w:left="1304" w:firstLine="1304"/>
      </w:pPr>
      <w:r>
        <w:fldChar w:fldCharType="begin"/>
      </w:r>
      <w:r>
        <w:instrText xml:space="preserve"> SEQ Kuva \* ARABIC </w:instrText>
      </w:r>
      <w:r>
        <w:fldChar w:fldCharType="separate"/>
      </w:r>
      <w:r w:rsidR="00070362">
        <w:rPr>
          <w:noProof/>
        </w:rPr>
        <w:t>1</w:t>
      </w:r>
      <w:r>
        <w:rPr>
          <w:noProof/>
        </w:rPr>
        <w:fldChar w:fldCharType="end"/>
      </w:r>
      <w:r w:rsidR="00070362">
        <w:t xml:space="preserve"> index.html validointi</w:t>
      </w:r>
    </w:p>
    <w:p w14:paraId="2DCFFDA9" w14:textId="7BB296E8" w:rsidR="00070362" w:rsidRDefault="00070362" w:rsidP="00070362">
      <w:pPr>
        <w:pStyle w:val="Normalsis"/>
        <w:keepNext/>
      </w:pPr>
    </w:p>
    <w:p w14:paraId="1F4305C0" w14:textId="7955D6E4" w:rsidR="00070362" w:rsidRDefault="00137998" w:rsidP="00070362">
      <w:pPr>
        <w:pStyle w:val="Kuvaotsikko"/>
        <w:keepNext/>
        <w:ind w:left="1304" w:firstLine="1304"/>
      </w:pPr>
      <w:r>
        <w:fldChar w:fldCharType="begin"/>
      </w:r>
      <w:r>
        <w:instrText xml:space="preserve"> SEQ Kuva \* ARABIC </w:instrText>
      </w:r>
      <w:r>
        <w:fldChar w:fldCharType="separate"/>
      </w:r>
      <w:r w:rsidR="00070362">
        <w:rPr>
          <w:noProof/>
        </w:rPr>
        <w:t>2</w:t>
      </w:r>
      <w:r>
        <w:rPr>
          <w:noProof/>
        </w:rPr>
        <w:fldChar w:fldCharType="end"/>
      </w:r>
      <w:r w:rsidR="00070362">
        <w:t xml:space="preserve"> </w:t>
      </w:r>
      <w:r w:rsidR="009C0CC1" w:rsidRPr="009C0CC1">
        <w:rPr>
          <w:i/>
          <w:iCs w:val="0"/>
        </w:rPr>
        <w:t>Second_page</w:t>
      </w:r>
      <w:r w:rsidR="00070362" w:rsidRPr="009C0CC1">
        <w:rPr>
          <w:i/>
          <w:iCs w:val="0"/>
        </w:rPr>
        <w:t>.html</w:t>
      </w:r>
      <w:r w:rsidR="00070362">
        <w:t xml:space="preserve"> validointi</w:t>
      </w:r>
    </w:p>
    <w:p w14:paraId="6CD19C9A" w14:textId="77777777" w:rsidR="00070362" w:rsidRDefault="00070362" w:rsidP="00070362">
      <w:pPr>
        <w:pStyle w:val="Kuvaotsikko"/>
        <w:keepNext/>
      </w:pPr>
    </w:p>
    <w:p w14:paraId="1A775149" w14:textId="4E5AC35B" w:rsidR="009C0CC1" w:rsidRDefault="00137998" w:rsidP="00CB646D">
      <w:pPr>
        <w:pStyle w:val="Kuvaotsikko"/>
        <w:keepNext/>
        <w:ind w:left="1248" w:firstLine="1304"/>
      </w:pPr>
      <w:r>
        <w:fldChar w:fldCharType="begin"/>
      </w:r>
      <w:r>
        <w:instrText xml:space="preserve"> SEQ Kuva \* ARABIC </w:instrText>
      </w:r>
      <w:r>
        <w:fldChar w:fldCharType="separate"/>
      </w:r>
      <w:r w:rsidR="00070362">
        <w:rPr>
          <w:noProof/>
        </w:rPr>
        <w:t>3</w:t>
      </w:r>
      <w:r>
        <w:rPr>
          <w:noProof/>
        </w:rPr>
        <w:fldChar w:fldCharType="end"/>
      </w:r>
      <w:r w:rsidR="00070362">
        <w:t xml:space="preserve"> </w:t>
      </w:r>
      <w:r w:rsidR="009C0CC1" w:rsidRPr="009C0CC1">
        <w:rPr>
          <w:i/>
          <w:iCs w:val="0"/>
        </w:rPr>
        <w:t>Third_page</w:t>
      </w:r>
      <w:r w:rsidR="00070362" w:rsidRPr="009C0CC1">
        <w:rPr>
          <w:i/>
          <w:iCs w:val="0"/>
        </w:rPr>
        <w:t>.html</w:t>
      </w:r>
      <w:r w:rsidR="00070362">
        <w:t xml:space="preserve"> validointi</w:t>
      </w:r>
    </w:p>
    <w:p w14:paraId="391E7F79" w14:textId="77777777" w:rsidR="00CB646D" w:rsidRDefault="00CB646D" w:rsidP="00CB646D">
      <w:pPr>
        <w:pStyle w:val="Kuvaotsikko"/>
        <w:keepNext/>
      </w:pPr>
    </w:p>
    <w:p w14:paraId="01008032" w14:textId="0E3FE2AC" w:rsidR="00CB646D" w:rsidRDefault="00CB646D" w:rsidP="00CB646D">
      <w:pPr>
        <w:pStyle w:val="Kuvaotsikko"/>
        <w:keepNext/>
        <w:ind w:left="1248" w:firstLine="1304"/>
        <w:rPr>
          <w:lang w:val="en-US"/>
        </w:rPr>
      </w:pPr>
      <w:r w:rsidRPr="00CB646D">
        <w:rPr>
          <w:lang w:val="en-US"/>
        </w:rPr>
        <w:t xml:space="preserve">4 </w:t>
      </w:r>
      <w:r w:rsidRPr="00CB646D">
        <w:rPr>
          <w:i/>
          <w:iCs w:val="0"/>
          <w:lang w:val="en-US"/>
        </w:rPr>
        <w:t>Fourth_page.html</w:t>
      </w:r>
      <w:r w:rsidRPr="00CB646D">
        <w:rPr>
          <w:lang w:val="en-US"/>
        </w:rPr>
        <w:t xml:space="preserve"> </w:t>
      </w:r>
      <w:proofErr w:type="spellStart"/>
      <w:r w:rsidRPr="00CB646D">
        <w:rPr>
          <w:lang w:val="en-US"/>
        </w:rPr>
        <w:t>validointi</w:t>
      </w:r>
      <w:proofErr w:type="spellEnd"/>
    </w:p>
    <w:p w14:paraId="43E7A023" w14:textId="77777777" w:rsidR="00CB646D" w:rsidRPr="00CB646D" w:rsidRDefault="00CB646D" w:rsidP="00CB646D">
      <w:pPr>
        <w:rPr>
          <w:lang w:val="en-US"/>
        </w:rPr>
      </w:pPr>
    </w:p>
    <w:p w14:paraId="570576E2" w14:textId="17C57C57" w:rsidR="00070362" w:rsidRPr="00CB646D" w:rsidRDefault="00CB646D" w:rsidP="00CB646D">
      <w:pPr>
        <w:pStyle w:val="Kuvaotsikko"/>
        <w:keepNext/>
        <w:ind w:left="1248" w:firstLine="1304"/>
        <w:rPr>
          <w:lang w:val="en-US"/>
        </w:rPr>
      </w:pPr>
      <w:r>
        <w:rPr>
          <w:lang w:val="en-US"/>
        </w:rPr>
        <w:t>5</w:t>
      </w:r>
      <w:r w:rsidR="00070362" w:rsidRPr="00CB646D">
        <w:rPr>
          <w:lang w:val="en-US"/>
        </w:rPr>
        <w:t xml:space="preserve"> style.css </w:t>
      </w:r>
      <w:proofErr w:type="spellStart"/>
      <w:r w:rsidR="00070362" w:rsidRPr="00CB646D">
        <w:rPr>
          <w:lang w:val="en-US"/>
        </w:rPr>
        <w:t>validointi</w:t>
      </w:r>
      <w:proofErr w:type="spellEnd"/>
    </w:p>
    <w:p w14:paraId="26B7EED7" w14:textId="773CED50" w:rsidR="00070362" w:rsidRPr="00CB646D" w:rsidRDefault="00070362" w:rsidP="00070362">
      <w:pPr>
        <w:pStyle w:val="Kuvaotsikko"/>
        <w:tabs>
          <w:tab w:val="left" w:pos="2694"/>
        </w:tabs>
        <w:ind w:left="1985" w:firstLine="709"/>
        <w:rPr>
          <w:lang w:val="en-US"/>
        </w:rPr>
      </w:pPr>
    </w:p>
    <w:p w14:paraId="0C934BC9" w14:textId="09CF0AD5" w:rsidR="0059792E" w:rsidRPr="00CB646D" w:rsidRDefault="00070362" w:rsidP="0059792E">
      <w:pPr>
        <w:pStyle w:val="Kuvaotsikko"/>
        <w:ind w:left="2694" w:firstLine="1304"/>
        <w:rPr>
          <w:lang w:val="en-US"/>
        </w:rPr>
      </w:pPr>
      <w:r w:rsidRPr="00CB646D">
        <w:rPr>
          <w:lang w:val="en-US"/>
        </w:rPr>
        <w:br/>
      </w:r>
      <w:r w:rsidRPr="00CB646D">
        <w:rPr>
          <w:lang w:val="en-US"/>
        </w:rPr>
        <w:tab/>
      </w:r>
      <w:bookmarkStart w:id="15" w:name="_Toc26269507"/>
    </w:p>
    <w:bookmarkEnd w:id="15"/>
    <w:p w14:paraId="05CC74CD" w14:textId="7BE0D08A" w:rsidR="00ED2CD8" w:rsidRDefault="00ED2CD8" w:rsidP="00231823">
      <w:pPr>
        <w:pStyle w:val="Otsikko1"/>
        <w:numPr>
          <w:ilvl w:val="0"/>
          <w:numId w:val="0"/>
        </w:numPr>
        <w:ind w:left="431" w:hanging="431"/>
      </w:pPr>
      <w:r w:rsidRPr="00CB646D">
        <w:rPr>
          <w:lang w:val="en-US"/>
        </w:rPr>
        <w:br w:type="page"/>
      </w:r>
      <w:bookmarkStart w:id="16" w:name="_Toc26269515"/>
      <w:bookmarkStart w:id="17" w:name="_Toc119942859"/>
      <w:bookmarkStart w:id="18" w:name="_Toc121754359"/>
      <w:r>
        <w:lastRenderedPageBreak/>
        <w:t>Lähteet</w:t>
      </w:r>
      <w:bookmarkEnd w:id="16"/>
      <w:bookmarkEnd w:id="17"/>
      <w:bookmarkEnd w:id="18"/>
    </w:p>
    <w:p w14:paraId="0FA97FFE" w14:textId="77777777" w:rsidR="000C56C2" w:rsidRDefault="000C56C2" w:rsidP="000C56C2">
      <w:r>
        <w:t>Painetut</w:t>
      </w:r>
    </w:p>
    <w:p w14:paraId="749FEA7E" w14:textId="46E37711" w:rsidR="000C56C2" w:rsidRDefault="00861F7C" w:rsidP="00156306">
      <w:pPr>
        <w:pStyle w:val="Normalsis"/>
      </w:pPr>
      <w:proofErr w:type="spellStart"/>
      <w:r>
        <w:t>xxxxxx</w:t>
      </w:r>
      <w:proofErr w:type="spellEnd"/>
    </w:p>
    <w:p w14:paraId="35F3DEF5" w14:textId="77777777" w:rsidR="00F13355" w:rsidRDefault="00F13355" w:rsidP="000C56C2"/>
    <w:p w14:paraId="64CD7919" w14:textId="16B1E7FE" w:rsidR="00861F7C" w:rsidRDefault="000C56C2" w:rsidP="00861F7C">
      <w:r>
        <w:t>Sähköiset</w:t>
      </w:r>
    </w:p>
    <w:p w14:paraId="421DCC32" w14:textId="63CADBC2" w:rsidR="00861F7C" w:rsidRDefault="00861F7C" w:rsidP="00861F7C">
      <w:r>
        <w:tab/>
      </w:r>
      <w:r>
        <w:tab/>
      </w:r>
      <w:proofErr w:type="spellStart"/>
      <w:r>
        <w:t>yyyy</w:t>
      </w:r>
      <w:proofErr w:type="spellEnd"/>
    </w:p>
    <w:p w14:paraId="07D1CCFE" w14:textId="77777777" w:rsidR="00861F7C" w:rsidRDefault="00861F7C" w:rsidP="00861F7C"/>
    <w:p w14:paraId="7D52A613" w14:textId="39AB9DCE" w:rsidR="000C56C2" w:rsidRPr="00B6313D" w:rsidRDefault="000C56C2" w:rsidP="00861F7C">
      <w:r w:rsidRPr="00B6313D">
        <w:t>Julkaisemattomat</w:t>
      </w:r>
    </w:p>
    <w:p w14:paraId="26699DCB" w14:textId="4F281B61" w:rsidR="000C56C2" w:rsidRDefault="00861F7C" w:rsidP="00861F7C">
      <w:pPr>
        <w:spacing w:after="160" w:line="259" w:lineRule="auto"/>
        <w:ind w:left="2608"/>
      </w:pPr>
      <w:proofErr w:type="spellStart"/>
      <w:r>
        <w:t>zzzz</w:t>
      </w:r>
      <w:proofErr w:type="spellEnd"/>
    </w:p>
    <w:sectPr w:rsidR="000C56C2" w:rsidSect="00206527">
      <w:headerReference w:type="default" r:id="rId15"/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030CBD" w14:textId="77777777" w:rsidR="00206527" w:rsidRDefault="00206527" w:rsidP="002C3FB0">
      <w:r>
        <w:separator/>
      </w:r>
    </w:p>
  </w:endnote>
  <w:endnote w:type="continuationSeparator" w:id="0">
    <w:p w14:paraId="1FA4EFD2" w14:textId="77777777" w:rsidR="00206527" w:rsidRDefault="00206527" w:rsidP="002C3F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9FCC36" w14:textId="77777777" w:rsidR="00156306" w:rsidRDefault="00156306" w:rsidP="00156306">
    <w:pPr>
      <w:pStyle w:val="Alatunniste"/>
      <w:tabs>
        <w:tab w:val="clear" w:pos="4819"/>
        <w:tab w:val="clear" w:pos="9638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76A5E6" w14:textId="77777777" w:rsidR="00206527" w:rsidRDefault="00206527" w:rsidP="002C3FB0">
      <w:r>
        <w:separator/>
      </w:r>
    </w:p>
  </w:footnote>
  <w:footnote w:type="continuationSeparator" w:id="0">
    <w:p w14:paraId="4C22B02C" w14:textId="77777777" w:rsidR="00206527" w:rsidRDefault="00206527" w:rsidP="002C3F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9F206C" w14:textId="70895FEB" w:rsidR="00E23C4D" w:rsidRDefault="005A6C2F" w:rsidP="00830EBD">
    <w:pPr>
      <w:pStyle w:val="Ytunnisteentyyli"/>
      <w:tabs>
        <w:tab w:val="left" w:pos="5216"/>
        <w:tab w:val="left" w:pos="9129"/>
      </w:tabs>
    </w:pPr>
    <w:r w:rsidRPr="005A6C2F">
      <w:t xml:space="preserve">Nyman Tarja </w:t>
    </w:r>
    <w:r w:rsidRPr="005A6C2F">
      <w:rPr>
        <w:u w:val="single"/>
      </w:rPr>
      <w:t>Tuulia</w:t>
    </w:r>
    <w:r w:rsidR="00E23C4D">
      <w:tab/>
    </w:r>
    <w:r w:rsidR="00EB044E">
      <w:rPr>
        <w:b/>
      </w:rPr>
      <w:t>Raportti Verkkosivusta</w:t>
    </w:r>
  </w:p>
  <w:p w14:paraId="72AB9896" w14:textId="51631937" w:rsidR="00E23C4D" w:rsidRPr="00E23C4D" w:rsidRDefault="00E23C4D" w:rsidP="00830EBD">
    <w:pPr>
      <w:pStyle w:val="Ytunnisteentyyli"/>
      <w:tabs>
        <w:tab w:val="left" w:pos="5216"/>
        <w:tab w:val="left" w:pos="9129"/>
      </w:tabs>
    </w:pPr>
    <w:r>
      <w:tab/>
    </w:r>
    <w:r w:rsidR="00EB044E">
      <w:t>Verkkosivujen kehittäminen</w:t>
    </w:r>
    <w:r w:rsidR="007627F8">
      <w:t xml:space="preserve"> </w:t>
    </w:r>
    <w:r>
      <w:t xml:space="preserve">/ </w:t>
    </w:r>
    <w:r w:rsidR="00EB044E">
      <w:t>Jari Kovalainen</w:t>
    </w:r>
  </w:p>
  <w:p w14:paraId="3C09AC07" w14:textId="77777777" w:rsidR="00703F19" w:rsidRDefault="00703F19" w:rsidP="00830EBD">
    <w:pPr>
      <w:pStyle w:val="Ytunnisteentyyli"/>
      <w:tabs>
        <w:tab w:val="left" w:pos="5216"/>
        <w:tab w:val="left" w:pos="9129"/>
      </w:tabs>
    </w:pPr>
  </w:p>
  <w:p w14:paraId="39C366A0" w14:textId="1B9EB5BA" w:rsidR="00263A91" w:rsidRDefault="00E23C4D" w:rsidP="00830EBD">
    <w:pPr>
      <w:pStyle w:val="Ytunnisteentyyli"/>
      <w:tabs>
        <w:tab w:val="left" w:pos="5216"/>
        <w:tab w:val="left" w:pos="9129"/>
      </w:tabs>
    </w:pPr>
    <w:r>
      <w:t>Laurea-ammattikorkeakoulu</w:t>
    </w:r>
    <w:r>
      <w:tab/>
    </w:r>
    <w:r w:rsidR="005A6C2F">
      <w:t>9</w:t>
    </w:r>
    <w:r w:rsidR="00263A91">
      <w:t>.</w:t>
    </w:r>
    <w:r w:rsidR="005A6C2F">
      <w:t>4</w:t>
    </w:r>
    <w:r w:rsidR="00263A91">
      <w:t>.202</w:t>
    </w:r>
    <w:r w:rsidR="005A6C2F">
      <w:t>4</w:t>
    </w:r>
  </w:p>
  <w:p w14:paraId="18B8341B" w14:textId="77777777" w:rsidR="00E23C4D" w:rsidRDefault="00E23C4D" w:rsidP="00830EBD">
    <w:pPr>
      <w:pStyle w:val="Ytunnisteentyyli"/>
      <w:tabs>
        <w:tab w:val="left" w:pos="5216"/>
        <w:tab w:val="left" w:pos="9129"/>
      </w:tabs>
    </w:pPr>
  </w:p>
  <w:p w14:paraId="6DB3BACF" w14:textId="77777777" w:rsidR="00E23C4D" w:rsidRDefault="00E23C4D" w:rsidP="00830EBD">
    <w:pPr>
      <w:pStyle w:val="Ytunnisteentyyli"/>
      <w:tabs>
        <w:tab w:val="left" w:pos="5216"/>
        <w:tab w:val="left" w:pos="9129"/>
      </w:tabs>
    </w:pPr>
  </w:p>
  <w:p w14:paraId="23129096" w14:textId="77777777" w:rsidR="00E23C4D" w:rsidRPr="00DC75B7" w:rsidRDefault="00E23C4D" w:rsidP="00830EBD">
    <w:pPr>
      <w:pStyle w:val="Ytunnisteentyyli"/>
      <w:tabs>
        <w:tab w:val="left" w:pos="5216"/>
        <w:tab w:val="left" w:pos="9129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CA3340" w14:textId="77777777" w:rsidR="00156306" w:rsidRPr="00CB52AF" w:rsidRDefault="00156306" w:rsidP="00156306">
    <w:pPr>
      <w:pStyle w:val="Ytunnisteentyyli"/>
    </w:pPr>
    <w:r>
      <w:t>Etunimi Sukunimi</w:t>
    </w:r>
    <w:r>
      <w:tab/>
    </w:r>
    <w:r>
      <w:tab/>
    </w:r>
    <w:r>
      <w:tab/>
      <w:t>Asiakirjan tyyppi</w:t>
    </w:r>
  </w:p>
  <w:p w14:paraId="7B1CE9D9" w14:textId="77777777" w:rsidR="00156306" w:rsidRPr="00E23C4D" w:rsidRDefault="00156306" w:rsidP="00156306">
    <w:pPr>
      <w:pStyle w:val="Ytunnisteentyyli"/>
    </w:pPr>
    <w:r>
      <w:tab/>
    </w:r>
    <w:r>
      <w:tab/>
    </w:r>
    <w:r>
      <w:tab/>
    </w:r>
    <w:r>
      <w:tab/>
      <w:t>Opintojakso / Opettajan nimi</w:t>
    </w:r>
  </w:p>
  <w:p w14:paraId="1F44349A" w14:textId="77777777" w:rsidR="00156306" w:rsidRDefault="00156306" w:rsidP="00156306">
    <w:pPr>
      <w:pStyle w:val="Ytunnisteentyyli"/>
    </w:pPr>
    <w:r>
      <w:tab/>
    </w:r>
  </w:p>
  <w:p w14:paraId="16A2BAB6" w14:textId="77777777" w:rsidR="00156306" w:rsidRDefault="00156306" w:rsidP="00156306">
    <w:pPr>
      <w:pStyle w:val="Ytunnisteentyyli"/>
    </w:pPr>
    <w:r>
      <w:t>Laurea-ammattikorkeakoulu</w:t>
    </w:r>
    <w:r>
      <w:tab/>
    </w:r>
    <w:r>
      <w:tab/>
    </w:r>
    <w:r>
      <w:tab/>
      <w:t>Valmis pvm</w:t>
    </w:r>
  </w:p>
  <w:p w14:paraId="7BE18585" w14:textId="77777777" w:rsidR="00156306" w:rsidRDefault="00156306" w:rsidP="00156306">
    <w:pPr>
      <w:pStyle w:val="Ytunnisteentyyli"/>
    </w:pPr>
  </w:p>
  <w:p w14:paraId="15CC425E" w14:textId="77777777" w:rsidR="00156306" w:rsidRDefault="00156306" w:rsidP="00156306">
    <w:pPr>
      <w:pStyle w:val="Ytunnisteentyyli"/>
    </w:pPr>
  </w:p>
  <w:p w14:paraId="581ADE26" w14:textId="77777777" w:rsidR="00156306" w:rsidRPr="00DC75B7" w:rsidRDefault="00156306" w:rsidP="00156306">
    <w:pPr>
      <w:pStyle w:val="Ytunnisteentyyli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4D34F3" w14:textId="3AFF6EEF" w:rsidR="00CB52AF" w:rsidRPr="00CB52AF" w:rsidRDefault="005A6C2F" w:rsidP="00830EBD">
    <w:pPr>
      <w:pStyle w:val="Ytunnisteentyyli"/>
      <w:tabs>
        <w:tab w:val="left" w:pos="5216"/>
        <w:tab w:val="left" w:pos="9129"/>
      </w:tabs>
    </w:pPr>
    <w:r w:rsidRPr="005A6C2F">
      <w:t xml:space="preserve">Nyman Tarja </w:t>
    </w:r>
    <w:r w:rsidRPr="005A6C2F">
      <w:rPr>
        <w:u w:val="single"/>
      </w:rPr>
      <w:t>Tuulia</w:t>
    </w:r>
    <w:r w:rsidR="00CB52AF">
      <w:tab/>
    </w:r>
    <w:r w:rsidRPr="005A6C2F">
      <w:rPr>
        <w:bCs/>
      </w:rPr>
      <w:t>Raportti Verkkosivusta</w:t>
    </w:r>
    <w:r w:rsidR="00CB52AF">
      <w:tab/>
    </w:r>
    <w:r w:rsidR="00CB52AF" w:rsidRPr="00CB52AF">
      <w:rPr>
        <w:bCs/>
      </w:rPr>
      <w:fldChar w:fldCharType="begin"/>
    </w:r>
    <w:r w:rsidR="00CB52AF" w:rsidRPr="00CB52AF">
      <w:rPr>
        <w:bCs/>
      </w:rPr>
      <w:instrText>PAGE  \* Arabic  \* MERGEFORMAT</w:instrText>
    </w:r>
    <w:r w:rsidR="00CB52AF" w:rsidRPr="00CB52AF">
      <w:rPr>
        <w:bCs/>
      </w:rPr>
      <w:fldChar w:fldCharType="separate"/>
    </w:r>
    <w:r w:rsidR="002E1817">
      <w:rPr>
        <w:bCs/>
        <w:noProof/>
      </w:rPr>
      <w:t>12</w:t>
    </w:r>
    <w:r w:rsidR="00CB52AF" w:rsidRPr="00CB52AF">
      <w:rPr>
        <w:bCs/>
      </w:rPr>
      <w:fldChar w:fldCharType="end"/>
    </w:r>
    <w:r w:rsidR="00CB52AF">
      <w:rPr>
        <w:bCs/>
      </w:rPr>
      <w:t xml:space="preserve"> (</w:t>
    </w:r>
    <w:r w:rsidR="00CB52AF" w:rsidRPr="00CB52AF">
      <w:rPr>
        <w:bCs/>
      </w:rPr>
      <w:fldChar w:fldCharType="begin"/>
    </w:r>
    <w:r w:rsidR="00CB52AF" w:rsidRPr="00CB52AF">
      <w:rPr>
        <w:bCs/>
      </w:rPr>
      <w:instrText>NUMPAGES  \* Arabic  \* MERGEFORMAT</w:instrText>
    </w:r>
    <w:r w:rsidR="00CB52AF" w:rsidRPr="00CB52AF">
      <w:rPr>
        <w:bCs/>
      </w:rPr>
      <w:fldChar w:fldCharType="separate"/>
    </w:r>
    <w:r w:rsidR="002E1817">
      <w:rPr>
        <w:bCs/>
        <w:noProof/>
      </w:rPr>
      <w:t>12</w:t>
    </w:r>
    <w:r w:rsidR="00CB52AF" w:rsidRPr="00CB52AF">
      <w:rPr>
        <w:bCs/>
      </w:rPr>
      <w:fldChar w:fldCharType="end"/>
    </w:r>
    <w:r w:rsidR="00CB52AF">
      <w:rPr>
        <w:bCs/>
      </w:rPr>
      <w:t>)</w:t>
    </w:r>
  </w:p>
  <w:p w14:paraId="49F51502" w14:textId="57F5F1D5" w:rsidR="00CB52AF" w:rsidRDefault="00830EBD" w:rsidP="00830EBD">
    <w:pPr>
      <w:pStyle w:val="Ytunnisteentyyli"/>
      <w:tabs>
        <w:tab w:val="left" w:pos="5216"/>
        <w:tab w:val="left" w:pos="9129"/>
      </w:tabs>
    </w:pPr>
    <w:r>
      <w:tab/>
    </w:r>
    <w:r w:rsidR="005A6C2F">
      <w:t>Verkkosivujen kehittäminen / Jari Kovalainen</w:t>
    </w:r>
  </w:p>
  <w:p w14:paraId="5A33D98C" w14:textId="77777777" w:rsidR="00830EBD" w:rsidRPr="00E23C4D" w:rsidRDefault="00830EBD" w:rsidP="00830EBD">
    <w:pPr>
      <w:pStyle w:val="Ytunnisteentyyli"/>
      <w:tabs>
        <w:tab w:val="left" w:pos="5216"/>
        <w:tab w:val="left" w:pos="9129"/>
      </w:tabs>
    </w:pPr>
  </w:p>
  <w:p w14:paraId="122DB850" w14:textId="2ED7E019" w:rsidR="00CB52AF" w:rsidRDefault="00CB52AF" w:rsidP="00830EBD">
    <w:pPr>
      <w:pStyle w:val="Ytunnisteentyyli"/>
      <w:tabs>
        <w:tab w:val="left" w:pos="5216"/>
        <w:tab w:val="left" w:pos="9129"/>
      </w:tabs>
    </w:pPr>
    <w:r>
      <w:t>Laurea-ammattikorkeakoulu</w:t>
    </w:r>
    <w:r>
      <w:tab/>
    </w:r>
    <w:r w:rsidR="005A6C2F">
      <w:t>9</w:t>
    </w:r>
    <w:r w:rsidR="00861F7C">
      <w:t>.</w:t>
    </w:r>
    <w:r w:rsidR="005A6C2F">
      <w:t>4</w:t>
    </w:r>
    <w:r w:rsidR="00861F7C">
      <w:t>.202</w:t>
    </w:r>
    <w:r w:rsidR="005A6C2F">
      <w:t>4</w:t>
    </w:r>
  </w:p>
  <w:p w14:paraId="7F04907A" w14:textId="77777777" w:rsidR="00CB52AF" w:rsidRDefault="00CB52AF" w:rsidP="00830EBD">
    <w:pPr>
      <w:pStyle w:val="Ytunnisteentyyli"/>
      <w:tabs>
        <w:tab w:val="left" w:pos="5216"/>
        <w:tab w:val="left" w:pos="9129"/>
      </w:tabs>
    </w:pPr>
  </w:p>
  <w:p w14:paraId="6D279A18" w14:textId="77777777" w:rsidR="00CB52AF" w:rsidRDefault="00CB52AF" w:rsidP="00830EBD">
    <w:pPr>
      <w:pStyle w:val="Ytunnisteentyyli"/>
      <w:tabs>
        <w:tab w:val="left" w:pos="5216"/>
        <w:tab w:val="left" w:pos="9129"/>
      </w:tabs>
    </w:pPr>
  </w:p>
  <w:p w14:paraId="234F7BA3" w14:textId="77777777" w:rsidR="00CB52AF" w:rsidRPr="00DC75B7" w:rsidRDefault="00CB52AF" w:rsidP="00830EBD">
    <w:pPr>
      <w:pStyle w:val="Ytunnisteentyyli"/>
      <w:tabs>
        <w:tab w:val="left" w:pos="5216"/>
        <w:tab w:val="left" w:pos="9129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AD5BC7"/>
    <w:multiLevelType w:val="hybridMultilevel"/>
    <w:tmpl w:val="34B68DFC"/>
    <w:lvl w:ilvl="0" w:tplc="B484D678">
      <w:numFmt w:val="bullet"/>
      <w:lvlText w:val="-"/>
      <w:lvlJc w:val="left"/>
      <w:pPr>
        <w:ind w:left="720" w:hanging="360"/>
      </w:pPr>
      <w:rPr>
        <w:rFonts w:ascii="Symbol" w:eastAsia="Calibri" w:hAnsi="Symbol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BA231F"/>
    <w:multiLevelType w:val="hybridMultilevel"/>
    <w:tmpl w:val="596019A2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831F95"/>
    <w:multiLevelType w:val="hybridMultilevel"/>
    <w:tmpl w:val="83D0295C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356654"/>
    <w:multiLevelType w:val="hybridMultilevel"/>
    <w:tmpl w:val="D52A33C6"/>
    <w:lvl w:ilvl="0" w:tplc="040B0001">
      <w:start w:val="1"/>
      <w:numFmt w:val="bullet"/>
      <w:lvlText w:val=""/>
      <w:lvlJc w:val="left"/>
      <w:pPr>
        <w:ind w:left="3328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404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76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48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620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92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64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36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9088" w:hanging="360"/>
      </w:pPr>
      <w:rPr>
        <w:rFonts w:ascii="Wingdings" w:hAnsi="Wingdings" w:hint="default"/>
      </w:rPr>
    </w:lvl>
  </w:abstractNum>
  <w:abstractNum w:abstractNumId="4" w15:restartNumberingAfterBreak="0">
    <w:nsid w:val="4D7670FB"/>
    <w:multiLevelType w:val="hybridMultilevel"/>
    <w:tmpl w:val="66B228F8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B72A2F"/>
    <w:multiLevelType w:val="hybridMultilevel"/>
    <w:tmpl w:val="FC061ACE"/>
    <w:lvl w:ilvl="0" w:tplc="040B0001">
      <w:start w:val="1"/>
      <w:numFmt w:val="bullet"/>
      <w:lvlText w:val=""/>
      <w:lvlJc w:val="left"/>
      <w:pPr>
        <w:ind w:left="3328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404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76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48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620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92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64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36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9088" w:hanging="360"/>
      </w:pPr>
      <w:rPr>
        <w:rFonts w:ascii="Wingdings" w:hAnsi="Wingdings" w:hint="default"/>
      </w:rPr>
    </w:lvl>
  </w:abstractNum>
  <w:abstractNum w:abstractNumId="6" w15:restartNumberingAfterBreak="0">
    <w:nsid w:val="59FA0BB0"/>
    <w:multiLevelType w:val="hybridMultilevel"/>
    <w:tmpl w:val="25465452"/>
    <w:lvl w:ilvl="0" w:tplc="72FCB2EE">
      <w:start w:val="1"/>
      <w:numFmt w:val="bullet"/>
      <w:lvlText w:val="—"/>
      <w:lvlJc w:val="left"/>
      <w:pPr>
        <w:ind w:left="720" w:hanging="360"/>
      </w:pPr>
      <w:rPr>
        <w:rFonts w:ascii="Trebuchet MS" w:hAnsi="Trebuchet MS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765B11"/>
    <w:multiLevelType w:val="multilevel"/>
    <w:tmpl w:val="040B0025"/>
    <w:lvl w:ilvl="0">
      <w:start w:val="1"/>
      <w:numFmt w:val="decimal"/>
      <w:pStyle w:val="Otsikko1"/>
      <w:lvlText w:val="%1"/>
      <w:lvlJc w:val="left"/>
      <w:pPr>
        <w:ind w:left="432" w:hanging="432"/>
      </w:pPr>
    </w:lvl>
    <w:lvl w:ilvl="1">
      <w:start w:val="1"/>
      <w:numFmt w:val="decimal"/>
      <w:pStyle w:val="Otsikko2"/>
      <w:lvlText w:val="%1.%2"/>
      <w:lvlJc w:val="left"/>
      <w:pPr>
        <w:ind w:left="576" w:hanging="576"/>
      </w:pPr>
    </w:lvl>
    <w:lvl w:ilvl="2">
      <w:start w:val="1"/>
      <w:numFmt w:val="decimal"/>
      <w:pStyle w:val="Otsikko3"/>
      <w:lvlText w:val="%1.%2.%3"/>
      <w:lvlJc w:val="left"/>
      <w:pPr>
        <w:ind w:left="720" w:hanging="720"/>
      </w:pPr>
    </w:lvl>
    <w:lvl w:ilvl="3">
      <w:start w:val="1"/>
      <w:numFmt w:val="decimal"/>
      <w:pStyle w:val="Otsikko4"/>
      <w:lvlText w:val="%1.%2.%3.%4"/>
      <w:lvlJc w:val="left"/>
      <w:pPr>
        <w:ind w:left="864" w:hanging="864"/>
      </w:pPr>
    </w:lvl>
    <w:lvl w:ilvl="4">
      <w:start w:val="1"/>
      <w:numFmt w:val="decimal"/>
      <w:pStyle w:val="Otsikko5"/>
      <w:lvlText w:val="%1.%2.%3.%4.%5"/>
      <w:lvlJc w:val="left"/>
      <w:pPr>
        <w:ind w:left="1008" w:hanging="1008"/>
      </w:pPr>
    </w:lvl>
    <w:lvl w:ilvl="5">
      <w:start w:val="1"/>
      <w:numFmt w:val="decimal"/>
      <w:pStyle w:val="Otsikko6"/>
      <w:lvlText w:val="%1.%2.%3.%4.%5.%6"/>
      <w:lvlJc w:val="left"/>
      <w:pPr>
        <w:ind w:left="1152" w:hanging="1152"/>
      </w:pPr>
    </w:lvl>
    <w:lvl w:ilvl="6">
      <w:start w:val="1"/>
      <w:numFmt w:val="decimal"/>
      <w:pStyle w:val="Otsikk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Otsikk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Otsikko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748A266E"/>
    <w:multiLevelType w:val="hybridMultilevel"/>
    <w:tmpl w:val="8B662976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7991101">
    <w:abstractNumId w:val="7"/>
  </w:num>
  <w:num w:numId="2" w16cid:durableId="997002375">
    <w:abstractNumId w:val="0"/>
  </w:num>
  <w:num w:numId="3" w16cid:durableId="1890871965">
    <w:abstractNumId w:val="6"/>
  </w:num>
  <w:num w:numId="4" w16cid:durableId="1422065758">
    <w:abstractNumId w:val="2"/>
  </w:num>
  <w:num w:numId="5" w16cid:durableId="814764489">
    <w:abstractNumId w:val="8"/>
  </w:num>
  <w:num w:numId="6" w16cid:durableId="790125556">
    <w:abstractNumId w:val="4"/>
  </w:num>
  <w:num w:numId="7" w16cid:durableId="1505053164">
    <w:abstractNumId w:val="1"/>
  </w:num>
  <w:num w:numId="8" w16cid:durableId="484708750">
    <w:abstractNumId w:val="3"/>
  </w:num>
  <w:num w:numId="9" w16cid:durableId="2124725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1304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44E"/>
    <w:rsid w:val="000038EB"/>
    <w:rsid w:val="00013053"/>
    <w:rsid w:val="00016A4A"/>
    <w:rsid w:val="0002038C"/>
    <w:rsid w:val="000330DB"/>
    <w:rsid w:val="00046D0F"/>
    <w:rsid w:val="00051780"/>
    <w:rsid w:val="00070362"/>
    <w:rsid w:val="00081433"/>
    <w:rsid w:val="00086D87"/>
    <w:rsid w:val="000A2DD6"/>
    <w:rsid w:val="000B2796"/>
    <w:rsid w:val="000C0F03"/>
    <w:rsid w:val="000C2F28"/>
    <w:rsid w:val="000C3D76"/>
    <w:rsid w:val="000C56C2"/>
    <w:rsid w:val="000D6DA5"/>
    <w:rsid w:val="000D7926"/>
    <w:rsid w:val="000F6A87"/>
    <w:rsid w:val="00100A82"/>
    <w:rsid w:val="00104C61"/>
    <w:rsid w:val="001223CC"/>
    <w:rsid w:val="001331ED"/>
    <w:rsid w:val="00134B76"/>
    <w:rsid w:val="00137998"/>
    <w:rsid w:val="00137ED2"/>
    <w:rsid w:val="00156306"/>
    <w:rsid w:val="00161C50"/>
    <w:rsid w:val="0016591E"/>
    <w:rsid w:val="001667A2"/>
    <w:rsid w:val="00180DB4"/>
    <w:rsid w:val="00184748"/>
    <w:rsid w:val="00186915"/>
    <w:rsid w:val="001950E8"/>
    <w:rsid w:val="001B13D8"/>
    <w:rsid w:val="001B768B"/>
    <w:rsid w:val="001C2421"/>
    <w:rsid w:val="001C729E"/>
    <w:rsid w:val="001D05DB"/>
    <w:rsid w:val="001F45B7"/>
    <w:rsid w:val="00206527"/>
    <w:rsid w:val="00210050"/>
    <w:rsid w:val="00217E1F"/>
    <w:rsid w:val="002215B3"/>
    <w:rsid w:val="002311B8"/>
    <w:rsid w:val="00231823"/>
    <w:rsid w:val="0024335D"/>
    <w:rsid w:val="00250163"/>
    <w:rsid w:val="00252F33"/>
    <w:rsid w:val="00257898"/>
    <w:rsid w:val="0026007B"/>
    <w:rsid w:val="00263A91"/>
    <w:rsid w:val="00282C80"/>
    <w:rsid w:val="00286A5D"/>
    <w:rsid w:val="002A34AF"/>
    <w:rsid w:val="002A34B9"/>
    <w:rsid w:val="002A472E"/>
    <w:rsid w:val="002B78B2"/>
    <w:rsid w:val="002C3E87"/>
    <w:rsid w:val="002C3FB0"/>
    <w:rsid w:val="002C7398"/>
    <w:rsid w:val="002D02C1"/>
    <w:rsid w:val="002E1817"/>
    <w:rsid w:val="002F1046"/>
    <w:rsid w:val="002F48D1"/>
    <w:rsid w:val="00322929"/>
    <w:rsid w:val="00334211"/>
    <w:rsid w:val="003354C6"/>
    <w:rsid w:val="00337D8C"/>
    <w:rsid w:val="0034083B"/>
    <w:rsid w:val="00341875"/>
    <w:rsid w:val="00346301"/>
    <w:rsid w:val="003622E8"/>
    <w:rsid w:val="00362695"/>
    <w:rsid w:val="00383102"/>
    <w:rsid w:val="0039354E"/>
    <w:rsid w:val="003A37AC"/>
    <w:rsid w:val="003A58BB"/>
    <w:rsid w:val="003B116D"/>
    <w:rsid w:val="003B1E1C"/>
    <w:rsid w:val="003C2793"/>
    <w:rsid w:val="003D370E"/>
    <w:rsid w:val="003E2D20"/>
    <w:rsid w:val="003F6CB7"/>
    <w:rsid w:val="00432577"/>
    <w:rsid w:val="00442E03"/>
    <w:rsid w:val="00463A21"/>
    <w:rsid w:val="00467DBB"/>
    <w:rsid w:val="00471DD4"/>
    <w:rsid w:val="00473786"/>
    <w:rsid w:val="004753BD"/>
    <w:rsid w:val="00486DA7"/>
    <w:rsid w:val="0049603F"/>
    <w:rsid w:val="004A4822"/>
    <w:rsid w:val="004B7950"/>
    <w:rsid w:val="004C25C8"/>
    <w:rsid w:val="004C263C"/>
    <w:rsid w:val="004C4081"/>
    <w:rsid w:val="004D0FF6"/>
    <w:rsid w:val="004E0CD3"/>
    <w:rsid w:val="00515B95"/>
    <w:rsid w:val="005170FD"/>
    <w:rsid w:val="0053023C"/>
    <w:rsid w:val="00531555"/>
    <w:rsid w:val="005357E8"/>
    <w:rsid w:val="0053627F"/>
    <w:rsid w:val="00557A92"/>
    <w:rsid w:val="00566A60"/>
    <w:rsid w:val="005705EE"/>
    <w:rsid w:val="00575ACA"/>
    <w:rsid w:val="00582FF3"/>
    <w:rsid w:val="0058400A"/>
    <w:rsid w:val="00590CB5"/>
    <w:rsid w:val="00590E4F"/>
    <w:rsid w:val="00591036"/>
    <w:rsid w:val="0059453E"/>
    <w:rsid w:val="00594611"/>
    <w:rsid w:val="0059792E"/>
    <w:rsid w:val="005A6C2F"/>
    <w:rsid w:val="005B0E0E"/>
    <w:rsid w:val="005B10D0"/>
    <w:rsid w:val="005D21D7"/>
    <w:rsid w:val="005E29F3"/>
    <w:rsid w:val="00602E12"/>
    <w:rsid w:val="006204F6"/>
    <w:rsid w:val="00620CCD"/>
    <w:rsid w:val="00625A90"/>
    <w:rsid w:val="006352EC"/>
    <w:rsid w:val="00642352"/>
    <w:rsid w:val="006506AD"/>
    <w:rsid w:val="00653245"/>
    <w:rsid w:val="0065517A"/>
    <w:rsid w:val="0066365E"/>
    <w:rsid w:val="00697AA8"/>
    <w:rsid w:val="006A0F1E"/>
    <w:rsid w:val="006A1F37"/>
    <w:rsid w:val="006A4406"/>
    <w:rsid w:val="006A64F4"/>
    <w:rsid w:val="006B0CDD"/>
    <w:rsid w:val="006C7940"/>
    <w:rsid w:val="006E7B41"/>
    <w:rsid w:val="00703F19"/>
    <w:rsid w:val="00721CE9"/>
    <w:rsid w:val="0072571E"/>
    <w:rsid w:val="0072733F"/>
    <w:rsid w:val="007336F3"/>
    <w:rsid w:val="00737DE8"/>
    <w:rsid w:val="00741EE0"/>
    <w:rsid w:val="00746787"/>
    <w:rsid w:val="00751A84"/>
    <w:rsid w:val="0076162F"/>
    <w:rsid w:val="007627F8"/>
    <w:rsid w:val="00773C12"/>
    <w:rsid w:val="0078071B"/>
    <w:rsid w:val="00785225"/>
    <w:rsid w:val="007A05E2"/>
    <w:rsid w:val="007A216C"/>
    <w:rsid w:val="007A4BD2"/>
    <w:rsid w:val="007C335D"/>
    <w:rsid w:val="00806E9C"/>
    <w:rsid w:val="00812C8A"/>
    <w:rsid w:val="00821A37"/>
    <w:rsid w:val="00830EBD"/>
    <w:rsid w:val="0083597E"/>
    <w:rsid w:val="00836A48"/>
    <w:rsid w:val="00852768"/>
    <w:rsid w:val="00861F7C"/>
    <w:rsid w:val="00873F37"/>
    <w:rsid w:val="008758B1"/>
    <w:rsid w:val="00885203"/>
    <w:rsid w:val="00893C31"/>
    <w:rsid w:val="008A3519"/>
    <w:rsid w:val="008C421F"/>
    <w:rsid w:val="008E6802"/>
    <w:rsid w:val="008F1762"/>
    <w:rsid w:val="00900913"/>
    <w:rsid w:val="00913A81"/>
    <w:rsid w:val="0092294E"/>
    <w:rsid w:val="0093441A"/>
    <w:rsid w:val="00937A61"/>
    <w:rsid w:val="00962008"/>
    <w:rsid w:val="00986CB5"/>
    <w:rsid w:val="009900E2"/>
    <w:rsid w:val="00994720"/>
    <w:rsid w:val="009A5884"/>
    <w:rsid w:val="009C0CC1"/>
    <w:rsid w:val="009E3EB4"/>
    <w:rsid w:val="00A01938"/>
    <w:rsid w:val="00A05625"/>
    <w:rsid w:val="00A15971"/>
    <w:rsid w:val="00A1647A"/>
    <w:rsid w:val="00A23D61"/>
    <w:rsid w:val="00A3479E"/>
    <w:rsid w:val="00A43EB1"/>
    <w:rsid w:val="00A47529"/>
    <w:rsid w:val="00A6782A"/>
    <w:rsid w:val="00A77DE4"/>
    <w:rsid w:val="00A822B2"/>
    <w:rsid w:val="00A9138C"/>
    <w:rsid w:val="00AD7FA2"/>
    <w:rsid w:val="00AE2DCA"/>
    <w:rsid w:val="00AF1227"/>
    <w:rsid w:val="00AF61ED"/>
    <w:rsid w:val="00AF6540"/>
    <w:rsid w:val="00B03819"/>
    <w:rsid w:val="00B22AA6"/>
    <w:rsid w:val="00B27964"/>
    <w:rsid w:val="00B45A21"/>
    <w:rsid w:val="00B45C88"/>
    <w:rsid w:val="00B53B0B"/>
    <w:rsid w:val="00B53EF8"/>
    <w:rsid w:val="00B6313D"/>
    <w:rsid w:val="00B75F5A"/>
    <w:rsid w:val="00B85645"/>
    <w:rsid w:val="00BA547C"/>
    <w:rsid w:val="00BA7863"/>
    <w:rsid w:val="00BC26C7"/>
    <w:rsid w:val="00BC58BF"/>
    <w:rsid w:val="00BF56EB"/>
    <w:rsid w:val="00BF5D75"/>
    <w:rsid w:val="00BF671F"/>
    <w:rsid w:val="00C010F2"/>
    <w:rsid w:val="00C11DF2"/>
    <w:rsid w:val="00C15EC5"/>
    <w:rsid w:val="00C4443B"/>
    <w:rsid w:val="00C80C86"/>
    <w:rsid w:val="00C925E7"/>
    <w:rsid w:val="00CB52AF"/>
    <w:rsid w:val="00CB646D"/>
    <w:rsid w:val="00CC75D2"/>
    <w:rsid w:val="00CF3EC3"/>
    <w:rsid w:val="00D15A6F"/>
    <w:rsid w:val="00D277D8"/>
    <w:rsid w:val="00D478A7"/>
    <w:rsid w:val="00D51F87"/>
    <w:rsid w:val="00D722ED"/>
    <w:rsid w:val="00D75AE9"/>
    <w:rsid w:val="00D75DDC"/>
    <w:rsid w:val="00D97009"/>
    <w:rsid w:val="00D972D7"/>
    <w:rsid w:val="00DA5B11"/>
    <w:rsid w:val="00DB0FBE"/>
    <w:rsid w:val="00DC75B7"/>
    <w:rsid w:val="00DE7C0B"/>
    <w:rsid w:val="00DF1DE2"/>
    <w:rsid w:val="00DF4BFE"/>
    <w:rsid w:val="00E0665C"/>
    <w:rsid w:val="00E23C4D"/>
    <w:rsid w:val="00E27520"/>
    <w:rsid w:val="00E32CD5"/>
    <w:rsid w:val="00E8452C"/>
    <w:rsid w:val="00E86DB3"/>
    <w:rsid w:val="00EA6E22"/>
    <w:rsid w:val="00EA70BF"/>
    <w:rsid w:val="00EB044E"/>
    <w:rsid w:val="00EB6164"/>
    <w:rsid w:val="00EB6697"/>
    <w:rsid w:val="00ED2CD8"/>
    <w:rsid w:val="00F0779A"/>
    <w:rsid w:val="00F13355"/>
    <w:rsid w:val="00F17776"/>
    <w:rsid w:val="00F22ACF"/>
    <w:rsid w:val="00F5660A"/>
    <w:rsid w:val="00F56D72"/>
    <w:rsid w:val="00F60E06"/>
    <w:rsid w:val="00F6245D"/>
    <w:rsid w:val="00F93F03"/>
    <w:rsid w:val="00FC19A1"/>
    <w:rsid w:val="00FD0D2B"/>
    <w:rsid w:val="00FD570C"/>
    <w:rsid w:val="00FE43FD"/>
    <w:rsid w:val="00FF5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3CA5E4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rebuchet MS" w:eastAsiaTheme="minorHAnsi" w:hAnsi="Trebuchet MS" w:cstheme="minorHAnsi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  <w:rsid w:val="00E23C4D"/>
    <w:pPr>
      <w:spacing w:after="240" w:line="288" w:lineRule="auto"/>
    </w:pPr>
  </w:style>
  <w:style w:type="paragraph" w:styleId="Otsikko1">
    <w:name w:val="heading 1"/>
    <w:basedOn w:val="Normaali"/>
    <w:next w:val="Normalsis"/>
    <w:link w:val="Otsikko1Char"/>
    <w:uiPriority w:val="9"/>
    <w:qFormat/>
    <w:rsid w:val="00A1647A"/>
    <w:pPr>
      <w:keepNext/>
      <w:keepLines/>
      <w:numPr>
        <w:numId w:val="1"/>
      </w:numPr>
      <w:ind w:left="431" w:hanging="431"/>
      <w:outlineLvl w:val="0"/>
    </w:pPr>
    <w:rPr>
      <w:rFonts w:eastAsiaTheme="majorEastAsia" w:cstheme="majorHAnsi"/>
      <w:szCs w:val="32"/>
    </w:rPr>
  </w:style>
  <w:style w:type="paragraph" w:styleId="Otsikko2">
    <w:name w:val="heading 2"/>
    <w:basedOn w:val="Normaali"/>
    <w:next w:val="Normalsis"/>
    <w:link w:val="Otsikko2Char"/>
    <w:uiPriority w:val="9"/>
    <w:unhideWhenUsed/>
    <w:qFormat/>
    <w:rsid w:val="00A1647A"/>
    <w:pPr>
      <w:keepNext/>
      <w:keepLines/>
      <w:numPr>
        <w:ilvl w:val="1"/>
        <w:numId w:val="1"/>
      </w:numPr>
      <w:ind w:left="578" w:hanging="578"/>
      <w:outlineLvl w:val="1"/>
    </w:pPr>
    <w:rPr>
      <w:rFonts w:eastAsiaTheme="majorEastAsia" w:cstheme="majorHAnsi"/>
      <w:szCs w:val="26"/>
    </w:rPr>
  </w:style>
  <w:style w:type="paragraph" w:styleId="Otsikko3">
    <w:name w:val="heading 3"/>
    <w:basedOn w:val="Normaali"/>
    <w:next w:val="Normalsis"/>
    <w:link w:val="Otsikko3Char"/>
    <w:uiPriority w:val="9"/>
    <w:unhideWhenUsed/>
    <w:qFormat/>
    <w:rsid w:val="001331ED"/>
    <w:pPr>
      <w:keepNext/>
      <w:keepLines/>
      <w:numPr>
        <w:ilvl w:val="2"/>
        <w:numId w:val="1"/>
      </w:numPr>
      <w:outlineLvl w:val="2"/>
    </w:pPr>
    <w:rPr>
      <w:rFonts w:eastAsiaTheme="majorEastAsia" w:cstheme="majorHAnsi"/>
      <w:szCs w:val="24"/>
    </w:rPr>
  </w:style>
  <w:style w:type="paragraph" w:styleId="Otsikko4">
    <w:name w:val="heading 4"/>
    <w:basedOn w:val="Normaali"/>
    <w:next w:val="Normaali"/>
    <w:link w:val="Otsikko4Char"/>
    <w:uiPriority w:val="9"/>
    <w:semiHidden/>
    <w:unhideWhenUsed/>
    <w:rsid w:val="001331ED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tsikko5">
    <w:name w:val="heading 5"/>
    <w:basedOn w:val="Normaali"/>
    <w:next w:val="Normaali"/>
    <w:link w:val="Otsikko5Char"/>
    <w:uiPriority w:val="9"/>
    <w:semiHidden/>
    <w:unhideWhenUsed/>
    <w:qFormat/>
    <w:rsid w:val="001331ED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tsikko6">
    <w:name w:val="heading 6"/>
    <w:basedOn w:val="Normaali"/>
    <w:next w:val="Normaali"/>
    <w:link w:val="Otsikko6Char"/>
    <w:uiPriority w:val="9"/>
    <w:semiHidden/>
    <w:unhideWhenUsed/>
    <w:qFormat/>
    <w:rsid w:val="001331ED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tsikko7">
    <w:name w:val="heading 7"/>
    <w:basedOn w:val="Normaali"/>
    <w:next w:val="Normaali"/>
    <w:link w:val="Otsikko7Char"/>
    <w:uiPriority w:val="9"/>
    <w:semiHidden/>
    <w:unhideWhenUsed/>
    <w:qFormat/>
    <w:rsid w:val="001331ED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tsikko8">
    <w:name w:val="heading 8"/>
    <w:basedOn w:val="Normaali"/>
    <w:next w:val="Normaali"/>
    <w:link w:val="Otsikko8Char"/>
    <w:uiPriority w:val="9"/>
    <w:semiHidden/>
    <w:unhideWhenUsed/>
    <w:qFormat/>
    <w:rsid w:val="001331ED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tsikko9">
    <w:name w:val="heading 9"/>
    <w:basedOn w:val="Normaali"/>
    <w:next w:val="Normaali"/>
    <w:link w:val="Otsikko9Char"/>
    <w:uiPriority w:val="9"/>
    <w:semiHidden/>
    <w:unhideWhenUsed/>
    <w:qFormat/>
    <w:rsid w:val="001331ED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Yltunniste">
    <w:name w:val="header"/>
    <w:basedOn w:val="Normaali"/>
    <w:link w:val="YltunnisteChar"/>
    <w:uiPriority w:val="99"/>
    <w:unhideWhenUsed/>
    <w:rsid w:val="002C3FB0"/>
    <w:pPr>
      <w:tabs>
        <w:tab w:val="center" w:pos="4819"/>
        <w:tab w:val="right" w:pos="9638"/>
      </w:tabs>
    </w:pPr>
  </w:style>
  <w:style w:type="character" w:customStyle="1" w:styleId="YltunnisteChar">
    <w:name w:val="Ylätunniste Char"/>
    <w:basedOn w:val="Kappaleenoletusfontti"/>
    <w:link w:val="Yltunniste"/>
    <w:uiPriority w:val="99"/>
    <w:rsid w:val="002C3FB0"/>
  </w:style>
  <w:style w:type="paragraph" w:styleId="Alatunniste">
    <w:name w:val="footer"/>
    <w:basedOn w:val="Normaali"/>
    <w:link w:val="AlatunnisteChar"/>
    <w:uiPriority w:val="99"/>
    <w:unhideWhenUsed/>
    <w:rsid w:val="002C3FB0"/>
    <w:pPr>
      <w:tabs>
        <w:tab w:val="center" w:pos="4819"/>
        <w:tab w:val="right" w:pos="9638"/>
      </w:tabs>
    </w:pPr>
  </w:style>
  <w:style w:type="character" w:customStyle="1" w:styleId="AlatunnisteChar">
    <w:name w:val="Alatunniste Char"/>
    <w:basedOn w:val="Kappaleenoletusfontti"/>
    <w:link w:val="Alatunniste"/>
    <w:uiPriority w:val="99"/>
    <w:rsid w:val="002C3FB0"/>
  </w:style>
  <w:style w:type="paragraph" w:styleId="Seliteteksti">
    <w:name w:val="Balloon Text"/>
    <w:basedOn w:val="Normaali"/>
    <w:link w:val="SelitetekstiChar"/>
    <w:uiPriority w:val="99"/>
    <w:semiHidden/>
    <w:unhideWhenUsed/>
    <w:rsid w:val="002C3FB0"/>
    <w:rPr>
      <w:rFonts w:ascii="Segoe UI" w:hAnsi="Segoe UI" w:cs="Segoe UI"/>
      <w:sz w:val="18"/>
      <w:szCs w:val="18"/>
    </w:rPr>
  </w:style>
  <w:style w:type="character" w:customStyle="1" w:styleId="SelitetekstiChar">
    <w:name w:val="Seliteteksti Char"/>
    <w:basedOn w:val="Kappaleenoletusfontti"/>
    <w:link w:val="Seliteteksti"/>
    <w:uiPriority w:val="99"/>
    <w:semiHidden/>
    <w:rsid w:val="002C3FB0"/>
    <w:rPr>
      <w:rFonts w:ascii="Segoe UI" w:hAnsi="Segoe UI" w:cs="Segoe UI"/>
      <w:sz w:val="18"/>
      <w:szCs w:val="18"/>
    </w:rPr>
  </w:style>
  <w:style w:type="character" w:customStyle="1" w:styleId="Otsikko1Char">
    <w:name w:val="Otsikko 1 Char"/>
    <w:basedOn w:val="Kappaleenoletusfontti"/>
    <w:link w:val="Otsikko1"/>
    <w:uiPriority w:val="9"/>
    <w:rsid w:val="00A1647A"/>
    <w:rPr>
      <w:rFonts w:eastAsiaTheme="majorEastAsia" w:cstheme="majorHAnsi"/>
      <w:szCs w:val="32"/>
    </w:rPr>
  </w:style>
  <w:style w:type="character" w:customStyle="1" w:styleId="Otsikko2Char">
    <w:name w:val="Otsikko 2 Char"/>
    <w:basedOn w:val="Kappaleenoletusfontti"/>
    <w:link w:val="Otsikko2"/>
    <w:uiPriority w:val="9"/>
    <w:rsid w:val="00A1647A"/>
    <w:rPr>
      <w:rFonts w:eastAsiaTheme="majorEastAsia" w:cstheme="majorHAnsi"/>
      <w:szCs w:val="26"/>
    </w:rPr>
  </w:style>
  <w:style w:type="character" w:customStyle="1" w:styleId="Otsikko3Char">
    <w:name w:val="Otsikko 3 Char"/>
    <w:basedOn w:val="Kappaleenoletusfontti"/>
    <w:link w:val="Otsikko3"/>
    <w:uiPriority w:val="9"/>
    <w:rsid w:val="001331ED"/>
    <w:rPr>
      <w:rFonts w:eastAsiaTheme="majorEastAsia" w:cstheme="majorHAnsi"/>
      <w:szCs w:val="24"/>
    </w:rPr>
  </w:style>
  <w:style w:type="character" w:customStyle="1" w:styleId="Otsikko4Char">
    <w:name w:val="Otsikko 4 Char"/>
    <w:basedOn w:val="Kappaleenoletusfontti"/>
    <w:link w:val="Otsikko4"/>
    <w:uiPriority w:val="9"/>
    <w:semiHidden/>
    <w:rsid w:val="001331E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tsikko5Char">
    <w:name w:val="Otsikko 5 Char"/>
    <w:basedOn w:val="Kappaleenoletusfontti"/>
    <w:link w:val="Otsikko5"/>
    <w:uiPriority w:val="9"/>
    <w:semiHidden/>
    <w:rsid w:val="001331ED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tsikko6Char">
    <w:name w:val="Otsikko 6 Char"/>
    <w:basedOn w:val="Kappaleenoletusfontti"/>
    <w:link w:val="Otsikko6"/>
    <w:uiPriority w:val="9"/>
    <w:semiHidden/>
    <w:rsid w:val="001331ED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tsikko7Char">
    <w:name w:val="Otsikko 7 Char"/>
    <w:basedOn w:val="Kappaleenoletusfontti"/>
    <w:link w:val="Otsikko7"/>
    <w:uiPriority w:val="9"/>
    <w:semiHidden/>
    <w:rsid w:val="001331ED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tsikko8Char">
    <w:name w:val="Otsikko 8 Char"/>
    <w:basedOn w:val="Kappaleenoletusfontti"/>
    <w:link w:val="Otsikko8"/>
    <w:uiPriority w:val="9"/>
    <w:semiHidden/>
    <w:rsid w:val="001331E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tsikko9Char">
    <w:name w:val="Otsikko 9 Char"/>
    <w:basedOn w:val="Kappaleenoletusfontti"/>
    <w:link w:val="Otsikko9"/>
    <w:uiPriority w:val="9"/>
    <w:semiHidden/>
    <w:rsid w:val="001331E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Otsikko">
    <w:name w:val="Title"/>
    <w:basedOn w:val="Normaali"/>
    <w:next w:val="Normaali"/>
    <w:link w:val="OtsikkoChar"/>
    <w:uiPriority w:val="10"/>
    <w:rsid w:val="00F22ACF"/>
    <w:pPr>
      <w:contextualSpacing/>
      <w:outlineLvl w:val="0"/>
    </w:pPr>
    <w:rPr>
      <w:rFonts w:eastAsiaTheme="majorEastAsia" w:cstheme="majorHAnsi"/>
      <w:kern w:val="28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F22ACF"/>
    <w:rPr>
      <w:rFonts w:eastAsiaTheme="majorEastAsia" w:cstheme="majorHAnsi"/>
      <w:kern w:val="28"/>
      <w:szCs w:val="56"/>
    </w:rPr>
  </w:style>
  <w:style w:type="paragraph" w:styleId="Sisluet3">
    <w:name w:val="toc 3"/>
    <w:basedOn w:val="Normaali"/>
    <w:next w:val="Normaali"/>
    <w:autoRedefine/>
    <w:uiPriority w:val="39"/>
    <w:unhideWhenUsed/>
    <w:rsid w:val="00CB52AF"/>
    <w:pPr>
      <w:tabs>
        <w:tab w:val="left" w:pos="1644"/>
        <w:tab w:val="right" w:leader="dot" w:pos="9072"/>
      </w:tabs>
      <w:spacing w:after="0" w:line="360" w:lineRule="auto"/>
      <w:ind w:left="1134"/>
    </w:pPr>
  </w:style>
  <w:style w:type="paragraph" w:styleId="Sisluet1">
    <w:name w:val="toc 1"/>
    <w:basedOn w:val="Normaali"/>
    <w:next w:val="Normaali"/>
    <w:autoRedefine/>
    <w:uiPriority w:val="39"/>
    <w:unhideWhenUsed/>
    <w:rsid w:val="00CB52AF"/>
    <w:pPr>
      <w:tabs>
        <w:tab w:val="left" w:pos="397"/>
        <w:tab w:val="right" w:leader="dot" w:pos="9072"/>
      </w:tabs>
      <w:spacing w:after="0" w:line="360" w:lineRule="auto"/>
    </w:pPr>
  </w:style>
  <w:style w:type="paragraph" w:styleId="Sisluet2">
    <w:name w:val="toc 2"/>
    <w:basedOn w:val="Normaali"/>
    <w:next w:val="Normaali"/>
    <w:autoRedefine/>
    <w:uiPriority w:val="39"/>
    <w:unhideWhenUsed/>
    <w:rsid w:val="00CB52AF"/>
    <w:pPr>
      <w:tabs>
        <w:tab w:val="left" w:pos="1077"/>
        <w:tab w:val="right" w:leader="dot" w:pos="9072"/>
      </w:tabs>
      <w:spacing w:after="0" w:line="360" w:lineRule="auto"/>
      <w:ind w:left="567"/>
    </w:pPr>
  </w:style>
  <w:style w:type="character" w:styleId="Hyperlinkki">
    <w:name w:val="Hyperlink"/>
    <w:basedOn w:val="Kappaleenoletusfontti"/>
    <w:uiPriority w:val="99"/>
    <w:unhideWhenUsed/>
    <w:rsid w:val="00C010F2"/>
    <w:rPr>
      <w:color w:val="0563C1" w:themeColor="hyperlink"/>
      <w:u w:val="single"/>
    </w:rPr>
  </w:style>
  <w:style w:type="table" w:styleId="TaulukkoRuudukko">
    <w:name w:val="Table Grid"/>
    <w:basedOn w:val="Normaalitaulukko"/>
    <w:uiPriority w:val="39"/>
    <w:rsid w:val="00286A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ivistelm">
    <w:name w:val="Tiivistelmä"/>
    <w:basedOn w:val="Normaali"/>
    <w:rsid w:val="00F17776"/>
    <w:rPr>
      <w:szCs w:val="20"/>
      <w:lang w:eastAsia="fi-FI"/>
    </w:rPr>
  </w:style>
  <w:style w:type="paragraph" w:styleId="Eivli">
    <w:name w:val="No Spacing"/>
    <w:uiPriority w:val="99"/>
    <w:qFormat/>
    <w:rsid w:val="00F17776"/>
    <w:pPr>
      <w:spacing w:after="0" w:line="240" w:lineRule="auto"/>
    </w:pPr>
    <w:rPr>
      <w:rFonts w:asciiTheme="minorHAnsi" w:hAnsiTheme="minorHAnsi"/>
      <w:szCs w:val="20"/>
    </w:rPr>
  </w:style>
  <w:style w:type="paragraph" w:customStyle="1" w:styleId="Abstract">
    <w:name w:val="Abstract"/>
    <w:basedOn w:val="Normaali"/>
    <w:rsid w:val="00F17776"/>
    <w:rPr>
      <w:szCs w:val="20"/>
      <w:lang w:val="en-GB" w:eastAsia="fi-FI"/>
    </w:rPr>
  </w:style>
  <w:style w:type="paragraph" w:styleId="Luettelokappale">
    <w:name w:val="List Paragraph"/>
    <w:basedOn w:val="Normaali"/>
    <w:uiPriority w:val="34"/>
    <w:rsid w:val="00BA7863"/>
    <w:pPr>
      <w:ind w:left="720"/>
      <w:contextualSpacing/>
    </w:pPr>
  </w:style>
  <w:style w:type="paragraph" w:styleId="Kuvaotsikko">
    <w:name w:val="caption"/>
    <w:basedOn w:val="Normaali"/>
    <w:next w:val="Normaali"/>
    <w:link w:val="KuvaotsikkoChar"/>
    <w:uiPriority w:val="35"/>
    <w:unhideWhenUsed/>
    <w:qFormat/>
    <w:rsid w:val="00DB0FBE"/>
    <w:pPr>
      <w:spacing w:after="200"/>
    </w:pPr>
    <w:rPr>
      <w:iCs/>
      <w:szCs w:val="18"/>
    </w:rPr>
  </w:style>
  <w:style w:type="paragraph" w:customStyle="1" w:styleId="Liiteotsikko">
    <w:name w:val="Liiteotsikko"/>
    <w:basedOn w:val="Kuvaotsikko"/>
    <w:link w:val="LiiteotsikkoChar"/>
    <w:qFormat/>
    <w:rsid w:val="000C56C2"/>
  </w:style>
  <w:style w:type="paragraph" w:styleId="Kuvaotsikkoluettelo">
    <w:name w:val="table of figures"/>
    <w:basedOn w:val="Normaali"/>
    <w:next w:val="Normaali"/>
    <w:uiPriority w:val="99"/>
    <w:unhideWhenUsed/>
    <w:rsid w:val="006352EC"/>
    <w:pPr>
      <w:tabs>
        <w:tab w:val="right" w:leader="dot" w:pos="9072"/>
      </w:tabs>
      <w:spacing w:after="0" w:line="360" w:lineRule="auto"/>
    </w:pPr>
  </w:style>
  <w:style w:type="character" w:customStyle="1" w:styleId="KuvaotsikkoChar">
    <w:name w:val="Kuvaotsikko Char"/>
    <w:basedOn w:val="Kappaleenoletusfontti"/>
    <w:link w:val="Kuvaotsikko"/>
    <w:uiPriority w:val="35"/>
    <w:rsid w:val="00DB0FBE"/>
    <w:rPr>
      <w:iCs/>
      <w:szCs w:val="18"/>
    </w:rPr>
  </w:style>
  <w:style w:type="character" w:customStyle="1" w:styleId="LiiteotsikkoChar">
    <w:name w:val="Liiteotsikko Char"/>
    <w:basedOn w:val="KuvaotsikkoChar"/>
    <w:link w:val="Liiteotsikko"/>
    <w:rsid w:val="000C56C2"/>
    <w:rPr>
      <w:iCs/>
      <w:szCs w:val="18"/>
    </w:rPr>
  </w:style>
  <w:style w:type="character" w:styleId="Paikkamerkkiteksti">
    <w:name w:val="Placeholder Text"/>
    <w:basedOn w:val="Kappaleenoletusfontti"/>
    <w:uiPriority w:val="99"/>
    <w:semiHidden/>
    <w:rsid w:val="00186915"/>
    <w:rPr>
      <w:color w:val="808080"/>
    </w:rPr>
  </w:style>
  <w:style w:type="character" w:styleId="Kommentinviite">
    <w:name w:val="annotation reference"/>
    <w:basedOn w:val="Kappaleenoletusfontti"/>
    <w:uiPriority w:val="99"/>
    <w:semiHidden/>
    <w:unhideWhenUsed/>
    <w:rsid w:val="001B13D8"/>
    <w:rPr>
      <w:sz w:val="16"/>
      <w:szCs w:val="16"/>
    </w:rPr>
  </w:style>
  <w:style w:type="paragraph" w:styleId="Kommentinteksti">
    <w:name w:val="annotation text"/>
    <w:basedOn w:val="Normaali"/>
    <w:link w:val="KommentintekstiChar"/>
    <w:uiPriority w:val="99"/>
    <w:semiHidden/>
    <w:unhideWhenUsed/>
    <w:rsid w:val="001B13D8"/>
    <w:rPr>
      <w:szCs w:val="20"/>
    </w:rPr>
  </w:style>
  <w:style w:type="character" w:customStyle="1" w:styleId="KommentintekstiChar">
    <w:name w:val="Kommentin teksti Char"/>
    <w:basedOn w:val="Kappaleenoletusfontti"/>
    <w:link w:val="Kommentinteksti"/>
    <w:uiPriority w:val="99"/>
    <w:semiHidden/>
    <w:rsid w:val="001B13D8"/>
    <w:rPr>
      <w:szCs w:val="20"/>
    </w:rPr>
  </w:style>
  <w:style w:type="paragraph" w:styleId="Kommentinotsikko">
    <w:name w:val="annotation subject"/>
    <w:basedOn w:val="Kommentinteksti"/>
    <w:next w:val="Kommentinteksti"/>
    <w:link w:val="KommentinotsikkoChar"/>
    <w:uiPriority w:val="99"/>
    <w:semiHidden/>
    <w:unhideWhenUsed/>
    <w:rsid w:val="001B13D8"/>
    <w:rPr>
      <w:b/>
      <w:bCs/>
    </w:rPr>
  </w:style>
  <w:style w:type="character" w:customStyle="1" w:styleId="KommentinotsikkoChar">
    <w:name w:val="Kommentin otsikko Char"/>
    <w:basedOn w:val="KommentintekstiChar"/>
    <w:link w:val="Kommentinotsikko"/>
    <w:uiPriority w:val="99"/>
    <w:semiHidden/>
    <w:rsid w:val="001B13D8"/>
    <w:rPr>
      <w:b/>
      <w:bCs/>
      <w:szCs w:val="20"/>
    </w:rPr>
  </w:style>
  <w:style w:type="paragraph" w:styleId="Muutos">
    <w:name w:val="Revision"/>
    <w:hidden/>
    <w:uiPriority w:val="99"/>
    <w:semiHidden/>
    <w:rsid w:val="007A05E2"/>
    <w:pPr>
      <w:spacing w:after="0" w:line="240" w:lineRule="auto"/>
    </w:pPr>
  </w:style>
  <w:style w:type="paragraph" w:styleId="Loppuviitteenteksti">
    <w:name w:val="endnote text"/>
    <w:basedOn w:val="Normaali"/>
    <w:link w:val="LoppuviitteentekstiChar"/>
    <w:uiPriority w:val="99"/>
    <w:semiHidden/>
    <w:unhideWhenUsed/>
    <w:rsid w:val="00F6245D"/>
    <w:rPr>
      <w:szCs w:val="20"/>
    </w:rPr>
  </w:style>
  <w:style w:type="character" w:customStyle="1" w:styleId="LoppuviitteentekstiChar">
    <w:name w:val="Loppuviitteen teksti Char"/>
    <w:basedOn w:val="Kappaleenoletusfontti"/>
    <w:link w:val="Loppuviitteenteksti"/>
    <w:uiPriority w:val="99"/>
    <w:semiHidden/>
    <w:rsid w:val="00F6245D"/>
    <w:rPr>
      <w:szCs w:val="20"/>
    </w:rPr>
  </w:style>
  <w:style w:type="character" w:styleId="Loppuviitteenviite">
    <w:name w:val="endnote reference"/>
    <w:basedOn w:val="Kappaleenoletusfontti"/>
    <w:uiPriority w:val="99"/>
    <w:semiHidden/>
    <w:unhideWhenUsed/>
    <w:rsid w:val="00F6245D"/>
    <w:rPr>
      <w:vertAlign w:val="superscript"/>
    </w:rPr>
  </w:style>
  <w:style w:type="paragraph" w:customStyle="1" w:styleId="Ytunnisteentyyli">
    <w:name w:val="Yätunnisteen_tyyli"/>
    <w:basedOn w:val="Yltunniste"/>
    <w:qFormat/>
    <w:rsid w:val="00E23C4D"/>
    <w:pPr>
      <w:tabs>
        <w:tab w:val="clear" w:pos="4819"/>
        <w:tab w:val="clear" w:pos="9638"/>
      </w:tabs>
      <w:spacing w:after="0"/>
    </w:pPr>
  </w:style>
  <w:style w:type="paragraph" w:customStyle="1" w:styleId="Normalsis">
    <w:name w:val="Normal_sis"/>
    <w:basedOn w:val="Normaali"/>
    <w:qFormat/>
    <w:rsid w:val="00E23C4D"/>
    <w:pPr>
      <w:ind w:left="2608"/>
    </w:pPr>
  </w:style>
  <w:style w:type="paragraph" w:styleId="Sisluet4">
    <w:name w:val="toc 4"/>
    <w:basedOn w:val="Normaali"/>
    <w:next w:val="Normaali"/>
    <w:autoRedefine/>
    <w:uiPriority w:val="39"/>
    <w:semiHidden/>
    <w:unhideWhenUsed/>
    <w:rsid w:val="00E23C4D"/>
    <w:pPr>
      <w:spacing w:after="0" w:line="360" w:lineRule="auto"/>
      <w:ind w:left="1701"/>
    </w:pPr>
  </w:style>
  <w:style w:type="character" w:styleId="Ratkaisematonmaininta">
    <w:name w:val="Unresolved Mention"/>
    <w:basedOn w:val="Kappaleenoletusfontti"/>
    <w:uiPriority w:val="99"/>
    <w:semiHidden/>
    <w:unhideWhenUsed/>
    <w:rsid w:val="00B6313D"/>
    <w:rPr>
      <w:color w:val="605E5C"/>
      <w:shd w:val="clear" w:color="auto" w:fill="E1DFDD"/>
    </w:rPr>
  </w:style>
  <w:style w:type="character" w:styleId="AvattuHyperlinkki">
    <w:name w:val="FollowedHyperlink"/>
    <w:basedOn w:val="Kappaleenoletusfontti"/>
    <w:uiPriority w:val="99"/>
    <w:semiHidden/>
    <w:unhideWhenUsed/>
    <w:rsid w:val="00B6313D"/>
    <w:rPr>
      <w:color w:val="954F72" w:themeColor="followedHyperlink"/>
      <w:u w:val="single"/>
    </w:rPr>
  </w:style>
  <w:style w:type="paragraph" w:styleId="Sisllysluettelonotsikko">
    <w:name w:val="TOC Heading"/>
    <w:basedOn w:val="Otsikko1"/>
    <w:next w:val="Normaali"/>
    <w:uiPriority w:val="39"/>
    <w:unhideWhenUsed/>
    <w:qFormat/>
    <w:rsid w:val="00557A92"/>
    <w:pPr>
      <w:numPr>
        <w:numId w:val="0"/>
      </w:numPr>
      <w:spacing w:before="240" w:after="0" w:line="259" w:lineRule="auto"/>
      <w:outlineLvl w:val="9"/>
    </w:pPr>
    <w:rPr>
      <w:rFonts w:asciiTheme="majorHAnsi" w:hAnsiTheme="majorHAnsi" w:cstheme="majorBidi"/>
      <w:color w:val="2E74B5" w:themeColor="accent1" w:themeShade="BF"/>
      <w:sz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869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0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xxxxxxxx.github.io/yyyyyyy/index.html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laureauas.sharepoint.com/sites/Opiskelijaintranet/Jaetut%20asiakirjat/Dokumenttipohjat/raporttipohja%20pitk&#228;%20asiakirja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a03b8f83-c94d-416f-ba65-7f608c5c1693">
      <UserInfo>
        <DisplayName>Teams Pauliina ja Susanna - Jäsenet</DisplayName>
        <AccountId>9738</AccountId>
        <AccountType/>
      </UserInfo>
      <UserInfo>
        <DisplayName>Henna Lindblad</DisplayName>
        <AccountId>2854</AccountId>
        <AccountType/>
      </UserInfo>
      <UserInfo>
        <DisplayName>Juho Kustula</DisplayName>
        <AccountId>1928</AccountId>
        <AccountType/>
      </UserInfo>
      <UserInfo>
        <DisplayName>Arbenita Metolli</DisplayName>
        <AccountId>13981</AccountId>
        <AccountType/>
      </UserInfo>
      <UserInfo>
        <DisplayName>Julia Lassila</DisplayName>
        <AccountId>13462</AccountId>
        <AccountType/>
      </UserInfo>
      <UserInfo>
        <DisplayName>Jarno Partinen</DisplayName>
        <AccountId>14740</AccountId>
        <AccountType/>
      </UserInfo>
      <UserInfo>
        <DisplayName>Tiina Lukkarinen</DisplayName>
        <AccountId>14786</AccountId>
        <AccountType/>
      </UserInfo>
      <UserInfo>
        <DisplayName>Petri Tähtikari</DisplayName>
        <AccountId>14325</AccountId>
        <AccountType/>
      </UserInfo>
      <UserInfo>
        <DisplayName>Jaana Viljanen</DisplayName>
        <AccountId>14326</AccountId>
        <AccountType/>
      </UserInfo>
      <UserInfo>
        <DisplayName>Noa Rönkkö</DisplayName>
        <AccountId>5758</AccountId>
        <AccountType/>
      </UserInfo>
      <UserInfo>
        <DisplayName>Teams HOPS 1 - Jäsenet</DisplayName>
        <AccountId>15249</AccountId>
        <AccountType/>
      </UserInfo>
      <UserInfo>
        <DisplayName>Meija Hämäläinen</DisplayName>
        <AccountId>15465</AccountId>
        <AccountType/>
      </UserInfo>
      <UserInfo>
        <DisplayName>Anni Rossi</DisplayName>
        <AccountId>16478</AccountId>
        <AccountType/>
      </UserInfo>
      <UserInfo>
        <DisplayName>Isabella Isotalo</DisplayName>
        <AccountId>17029</AccountId>
        <AccountType/>
      </UserInfo>
      <UserInfo>
        <DisplayName>Heidi Hacklin</DisplayName>
        <AccountId>16870</AccountId>
        <AccountType/>
      </UserInfo>
      <UserInfo>
        <DisplayName>Kaisa Ikonen</DisplayName>
        <AccountId>17412</AccountId>
        <AccountType/>
      </UserInfo>
      <UserInfo>
        <DisplayName>Eveliina Harlin</DisplayName>
        <AccountId>17341</AccountId>
        <AccountType/>
      </UserInfo>
      <UserInfo>
        <DisplayName>Sonia Pellikka</DisplayName>
        <AccountId>7495</AccountId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4093BCCABBDCBF43AC4B7B7DFE63025E" ma:contentTypeVersion="4" ma:contentTypeDescription="Luo uusi asiakirja." ma:contentTypeScope="" ma:versionID="21c0d79aa09009bffca50da9a8f94467">
  <xsd:schema xmlns:xsd="http://www.w3.org/2001/XMLSchema" xmlns:xs="http://www.w3.org/2001/XMLSchema" xmlns:p="http://schemas.microsoft.com/office/2006/metadata/properties" xmlns:ns2="197955f4-ce26-443b-aeb7-f9a4aeb44b4f" xmlns:ns3="a03b8f83-c94d-416f-ba65-7f608c5c1693" targetNamespace="http://schemas.microsoft.com/office/2006/metadata/properties" ma:root="true" ma:fieldsID="c6f1a299985ef17975d9f38758ad30df" ns2:_="" ns3:_="">
    <xsd:import namespace="197955f4-ce26-443b-aeb7-f9a4aeb44b4f"/>
    <xsd:import namespace="a03b8f83-c94d-416f-ba65-7f608c5c169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7955f4-ce26-443b-aeb7-f9a4aeb44b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3b8f83-c94d-416f-ba65-7f608c5c169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Jaettu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Jakamisen tiedot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67ED48A-3CAD-4C4B-A002-9A110C41786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7B6C8C3-A169-4831-ABF0-414CA2F584D3}">
  <ds:schemaRefs>
    <ds:schemaRef ds:uri="http://schemas.microsoft.com/office/2006/metadata/properties"/>
    <ds:schemaRef ds:uri="http://schemas.microsoft.com/office/infopath/2007/PartnerControls"/>
    <ds:schemaRef ds:uri="a03b8f83-c94d-416f-ba65-7f608c5c1693"/>
  </ds:schemaRefs>
</ds:datastoreItem>
</file>

<file path=customXml/itemProps3.xml><?xml version="1.0" encoding="utf-8"?>
<ds:datastoreItem xmlns:ds="http://schemas.openxmlformats.org/officeDocument/2006/customXml" ds:itemID="{69DF67B8-4D1A-463D-8813-6926771DFB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7955f4-ce26-443b-aeb7-f9a4aeb44b4f"/>
    <ds:schemaRef ds:uri="a03b8f83-c94d-416f-ba65-7f608c5c169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1596DFD-5EFF-4EE9-89EE-B6256251F4A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raporttipohja%20pitkä%20asiakirja</Template>
  <TotalTime>0</TotalTime>
  <Pages>1</Pages>
  <Words>211</Words>
  <Characters>1718</Characters>
  <Application>Microsoft Office Word</Application>
  <DocSecurity>0</DocSecurity>
  <Lines>14</Lines>
  <Paragraphs>3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2022-12-01T12:40:00Z</dcterms:created>
  <dcterms:modified xsi:type="dcterms:W3CDTF">2024-04-09T07:04:00Z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0x0101004093BCCABBDCBF43AC4B7B7DFE63025E</vt:lpwstr>
  </property>
  <property fmtid="{D5CDD505-2E9C-101B-9397-08002B2CF9AE}" pid="3" name="KoulutusLAUREAO">
    <vt:lpwstr/>
  </property>
  <property fmtid="{D5CDD505-2E9C-101B-9397-08002B2CF9AE}" pid="4" name="DokumenttityyppiLAUREAO">
    <vt:lpwstr/>
  </property>
  <property fmtid="{D5CDD505-2E9C-101B-9397-08002B2CF9AE}" pid="5" name="TaxKeyword">
    <vt:lpwstr/>
  </property>
  <property fmtid="{D5CDD505-2E9C-101B-9397-08002B2CF9AE}" pid="6" name="DokumentinAiheLAUREAO">
    <vt:lpwstr/>
  </property>
  <property fmtid="{D5CDD505-2E9C-101B-9397-08002B2CF9AE}" pid="7" name="KieliLAUREAO">
    <vt:lpwstr/>
  </property>
  <property fmtid="{D5CDD505-2E9C-101B-9397-08002B2CF9AE}" pid="8" name="xd_Signature">
    <vt:bool>false</vt:bool>
  </property>
  <property fmtid="{D5CDD505-2E9C-101B-9397-08002B2CF9AE}" pid="9" name="xd_ProgID">
    <vt:lpwstr/>
  </property>
  <property fmtid="{D5CDD505-2E9C-101B-9397-08002B2CF9AE}" pid="10" name="TemplateUrl">
    <vt:lpwstr/>
  </property>
  <property fmtid="{D5CDD505-2E9C-101B-9397-08002B2CF9AE}" pid="11" name="ComplianceAssetId">
    <vt:lpwstr/>
  </property>
</Properties>
</file>